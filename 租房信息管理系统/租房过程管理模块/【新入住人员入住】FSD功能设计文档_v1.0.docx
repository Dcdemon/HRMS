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2148E5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新</w:t>
      </w:r>
      <w:r w:rsidR="006F06D9">
        <w:rPr>
          <w:rStyle w:val="HighlightedVariable"/>
          <w:rFonts w:ascii="Book Antiqua" w:hAnsi="Book Antiqua" w:hint="eastAsia"/>
        </w:rPr>
        <w:t>入住人员</w:t>
      </w:r>
      <w:r>
        <w:rPr>
          <w:rStyle w:val="HighlightedVariable"/>
          <w:rFonts w:ascii="Book Antiqua" w:hAnsi="Book Antiqua" w:hint="eastAsia"/>
        </w:rPr>
        <w:t>入住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19673224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肖泱</w:t>
            </w: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2148E5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19673224" w:history="1">
        <w:r w:rsidR="002148E5" w:rsidRPr="00164952">
          <w:rPr>
            <w:rStyle w:val="ad"/>
            <w:rFonts w:hint="eastAsia"/>
            <w:noProof/>
          </w:rPr>
          <w:t>文档控制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_Toc319673224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2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25" w:history="1">
        <w:r w:rsidR="002148E5" w:rsidRPr="00164952">
          <w:rPr>
            <w:rStyle w:val="ad"/>
            <w:noProof/>
          </w:rPr>
          <w:t xml:space="preserve">1 </w:t>
        </w:r>
        <w:r w:rsidR="002148E5" w:rsidRPr="00164952">
          <w:rPr>
            <w:rStyle w:val="ad"/>
            <w:rFonts w:hint="eastAsia"/>
            <w:noProof/>
          </w:rPr>
          <w:t>功能概述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_Toc319673225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4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26" w:history="1">
        <w:r w:rsidR="002148E5" w:rsidRPr="00164952">
          <w:rPr>
            <w:rStyle w:val="ad"/>
            <w:noProof/>
          </w:rPr>
          <w:t xml:space="preserve">2 </w:t>
        </w:r>
        <w:r w:rsidR="002148E5" w:rsidRPr="00164952">
          <w:rPr>
            <w:rStyle w:val="ad"/>
            <w:rFonts w:hint="eastAsia"/>
            <w:noProof/>
          </w:rPr>
          <w:t>新入住人员入住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_Toc319673226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5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27" w:history="1">
        <w:r w:rsidR="002148E5" w:rsidRPr="00164952">
          <w:rPr>
            <w:rStyle w:val="ad"/>
            <w:noProof/>
          </w:rPr>
          <w:t xml:space="preserve">2.1 </w:t>
        </w:r>
        <w:r w:rsidR="002148E5" w:rsidRPr="00164952">
          <w:rPr>
            <w:rStyle w:val="ad"/>
            <w:rFonts w:hint="eastAsia"/>
            <w:noProof/>
          </w:rPr>
          <w:t>前提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_Toc319673227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5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28" w:history="1">
        <w:r w:rsidR="002148E5" w:rsidRPr="00164952">
          <w:rPr>
            <w:rStyle w:val="ad"/>
            <w:noProof/>
          </w:rPr>
          <w:t xml:space="preserve">2.2 </w:t>
        </w:r>
        <w:r w:rsidR="002148E5" w:rsidRPr="00164952">
          <w:rPr>
            <w:rStyle w:val="ad"/>
            <w:rFonts w:hint="eastAsia"/>
            <w:noProof/>
          </w:rPr>
          <w:t>术语定义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_Toc319673228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5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29" w:history="1">
        <w:r w:rsidR="002148E5" w:rsidRPr="00164952">
          <w:rPr>
            <w:rStyle w:val="ad"/>
            <w:noProof/>
          </w:rPr>
          <w:t xml:space="preserve">2.3 </w:t>
        </w:r>
        <w:r w:rsidR="002148E5" w:rsidRPr="00164952">
          <w:rPr>
            <w:rStyle w:val="ad"/>
            <w:rFonts w:hint="eastAsia"/>
            <w:noProof/>
          </w:rPr>
          <w:t>用户权限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_Toc319673229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5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0" w:history="1">
        <w:r w:rsidR="002148E5" w:rsidRPr="00164952">
          <w:rPr>
            <w:rStyle w:val="ad"/>
            <w:noProof/>
          </w:rPr>
          <w:t xml:space="preserve">2.4 </w:t>
        </w:r>
        <w:r w:rsidR="002148E5" w:rsidRPr="00164952">
          <w:rPr>
            <w:rStyle w:val="ad"/>
            <w:rFonts w:hint="eastAsia"/>
            <w:noProof/>
          </w:rPr>
          <w:t>操作流程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_Toc319673230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6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1" w:history="1">
        <w:r w:rsidR="002148E5" w:rsidRPr="00164952">
          <w:rPr>
            <w:rStyle w:val="ad"/>
            <w:noProof/>
          </w:rPr>
          <w:t xml:space="preserve">2.5 </w:t>
        </w:r>
        <w:r w:rsidR="002148E5" w:rsidRPr="00164952">
          <w:rPr>
            <w:rStyle w:val="ad"/>
            <w:rFonts w:hint="eastAsia"/>
            <w:noProof/>
          </w:rPr>
          <w:t>界面设计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_Toc319673231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6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2" w:history="1">
        <w:r w:rsidR="002148E5" w:rsidRPr="00164952">
          <w:rPr>
            <w:rStyle w:val="ad"/>
            <w:noProof/>
          </w:rPr>
          <w:t xml:space="preserve">2.6 </w:t>
        </w:r>
        <w:r w:rsidR="002148E5" w:rsidRPr="00164952">
          <w:rPr>
            <w:rStyle w:val="ad"/>
            <w:rFonts w:hint="eastAsia"/>
            <w:noProof/>
          </w:rPr>
          <w:t>界面数据及其校验规则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_Toc319673232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6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3" w:history="1">
        <w:r w:rsidR="002148E5" w:rsidRPr="00164952">
          <w:rPr>
            <w:rStyle w:val="ad"/>
            <w:noProof/>
          </w:rPr>
          <w:t xml:space="preserve">2.7 </w:t>
        </w:r>
        <w:r w:rsidR="002148E5" w:rsidRPr="00164952">
          <w:rPr>
            <w:rStyle w:val="ad"/>
            <w:rFonts w:hint="eastAsia"/>
            <w:noProof/>
          </w:rPr>
          <w:t>业务规则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_Toc319673233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7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4" w:history="1">
        <w:r w:rsidR="002148E5" w:rsidRPr="00164952">
          <w:rPr>
            <w:rStyle w:val="ad"/>
            <w:noProof/>
          </w:rPr>
          <w:t xml:space="preserve">2.8 </w:t>
        </w:r>
        <w:r w:rsidR="002148E5" w:rsidRPr="00164952">
          <w:rPr>
            <w:rStyle w:val="ad"/>
            <w:rFonts w:hint="eastAsia"/>
            <w:noProof/>
          </w:rPr>
          <w:t>特殊逻辑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_Toc319673234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8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5" w:history="1">
        <w:r w:rsidR="002148E5" w:rsidRPr="00164952">
          <w:rPr>
            <w:rStyle w:val="ad"/>
            <w:noProof/>
          </w:rPr>
          <w:t xml:space="preserve">2.9 </w:t>
        </w:r>
        <w:r w:rsidR="002148E5" w:rsidRPr="00164952">
          <w:rPr>
            <w:rStyle w:val="ad"/>
            <w:rFonts w:hint="eastAsia"/>
            <w:noProof/>
          </w:rPr>
          <w:t>系统</w:t>
        </w:r>
        <w:r w:rsidR="002148E5" w:rsidRPr="00164952">
          <w:rPr>
            <w:rStyle w:val="ad"/>
            <w:noProof/>
          </w:rPr>
          <w:t>Message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_Toc319673235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8</w:t>
        </w:r>
        <w:r w:rsidR="002148E5">
          <w:rPr>
            <w:noProof/>
            <w:webHidden/>
          </w:rPr>
          <w:fldChar w:fldCharType="end"/>
        </w:r>
      </w:hyperlink>
    </w:p>
    <w:p w:rsidR="002148E5" w:rsidRDefault="007C66C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19673236" w:history="1">
        <w:r w:rsidR="002148E5" w:rsidRPr="00164952">
          <w:rPr>
            <w:rStyle w:val="ad"/>
            <w:noProof/>
          </w:rPr>
          <w:t xml:space="preserve">2.10 </w:t>
        </w:r>
        <w:r w:rsidR="002148E5" w:rsidRPr="00164952">
          <w:rPr>
            <w:rStyle w:val="ad"/>
            <w:rFonts w:hint="eastAsia"/>
            <w:noProof/>
          </w:rPr>
          <w:t>附件</w:t>
        </w:r>
        <w:r w:rsidR="002148E5">
          <w:rPr>
            <w:noProof/>
            <w:webHidden/>
          </w:rPr>
          <w:tab/>
        </w:r>
        <w:r w:rsidR="002148E5">
          <w:rPr>
            <w:noProof/>
            <w:webHidden/>
          </w:rPr>
          <w:fldChar w:fldCharType="begin"/>
        </w:r>
        <w:r w:rsidR="002148E5">
          <w:rPr>
            <w:noProof/>
            <w:webHidden/>
          </w:rPr>
          <w:instrText xml:space="preserve"> PAGEREF _Toc319673236 \h </w:instrText>
        </w:r>
        <w:r w:rsidR="002148E5">
          <w:rPr>
            <w:noProof/>
            <w:webHidden/>
          </w:rPr>
        </w:r>
        <w:r w:rsidR="002148E5">
          <w:rPr>
            <w:noProof/>
            <w:webHidden/>
          </w:rPr>
          <w:fldChar w:fldCharType="separate"/>
        </w:r>
        <w:r w:rsidR="002148E5">
          <w:rPr>
            <w:noProof/>
            <w:webHidden/>
          </w:rPr>
          <w:t>8</w:t>
        </w:r>
        <w:r w:rsidR="002148E5"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19673225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6F06D9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2148E5">
        <w:rPr>
          <w:rFonts w:hint="eastAsia"/>
          <w:color w:val="0000FF"/>
        </w:rPr>
        <w:t>新增加的入住人员，可以根据有空的房屋床位进行入住。</w:t>
      </w:r>
    </w:p>
    <w:p w:rsidR="00ED6F2E" w:rsidRPr="00FE79ED" w:rsidRDefault="002D4453" w:rsidP="00ED6F2E">
      <w:pPr>
        <w:pStyle w:val="2"/>
      </w:pPr>
      <w:bookmarkStart w:id="4" w:name="_Toc319673226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2148E5">
        <w:rPr>
          <w:rFonts w:hint="eastAsia"/>
        </w:rPr>
        <w:t>新</w:t>
      </w:r>
      <w:r w:rsidR="007136E0">
        <w:rPr>
          <w:rFonts w:hint="eastAsia"/>
        </w:rPr>
        <w:t>入住人员</w:t>
      </w:r>
      <w:r w:rsidR="002148E5">
        <w:rPr>
          <w:rFonts w:hint="eastAsia"/>
        </w:rPr>
        <w:t>入住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19673227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19673228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19673229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19673230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19673231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F711B4" w:rsidRDefault="00AA164F" w:rsidP="006C4186">
      <w:pPr>
        <w:pStyle w:val="a0"/>
        <w:ind w:left="0"/>
      </w:pPr>
      <w:r>
        <w:object w:dxaOrig="17210" w:dyaOrig="7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207pt" o:ole="">
            <v:imagedata r:id="rId8" o:title=""/>
          </v:shape>
          <o:OLEObject Type="Embed" ProgID="Excel.Sheet.12" ShapeID="_x0000_i1025" DrawAspect="Content" ObjectID="_1395216436" r:id="rId9"/>
        </w:object>
      </w:r>
    </w:p>
    <w:p w:rsidR="00F711B4" w:rsidRDefault="00F711B4" w:rsidP="006C4186">
      <w:pPr>
        <w:pStyle w:val="a0"/>
        <w:ind w:left="0"/>
      </w:pPr>
      <w:r>
        <w:rPr>
          <w:rFonts w:hint="eastAsia"/>
        </w:rPr>
        <w:t>点击入住，跳转到入住界面</w:t>
      </w:r>
    </w:p>
    <w:p w:rsidR="00405105" w:rsidRDefault="00E72B78" w:rsidP="006C4186">
      <w:pPr>
        <w:pStyle w:val="a0"/>
        <w:ind w:left="0"/>
      </w:pPr>
      <w:r>
        <w:object w:dxaOrig="13441" w:dyaOrig="11923">
          <v:shape id="_x0000_i1026" type="#_x0000_t75" style="width:505.5pt;height:448.5pt" o:ole="">
            <v:imagedata r:id="rId10" o:title=""/>
          </v:shape>
          <o:OLEObject Type="Embed" ProgID="Excel.Sheet.12" ShapeID="_x0000_i1026" DrawAspect="Content" ObjectID="_1395216437" r:id="rId11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2E48E5" w:rsidRDefault="002E48E5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19673232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Seq</w:t>
            </w:r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A15322" w:rsidTr="00CC3B49">
        <w:tc>
          <w:tcPr>
            <w:tcW w:w="10147" w:type="dxa"/>
            <w:gridSpan w:val="8"/>
          </w:tcPr>
          <w:p w:rsidR="00A15322" w:rsidRDefault="000C0696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  <w:r w:rsidR="004B331B">
              <w:rPr>
                <w:rFonts w:hint="eastAsia"/>
                <w:color w:val="0000FF"/>
                <w:sz w:val="18"/>
              </w:rPr>
              <w:t>条件</w:t>
            </w:r>
            <w:r w:rsidR="00A15322">
              <w:rPr>
                <w:rFonts w:hint="eastAsia"/>
                <w:color w:val="0000FF"/>
                <w:sz w:val="18"/>
              </w:rPr>
              <w:t>界面</w:t>
            </w:r>
          </w:p>
        </w:tc>
      </w:tr>
      <w:tr w:rsidR="00BE3208" w:rsidTr="00BA2B01">
        <w:tc>
          <w:tcPr>
            <w:tcW w:w="540" w:type="dxa"/>
          </w:tcPr>
          <w:p w:rsidR="00BE3208" w:rsidRDefault="00BE3208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E3208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BE3208" w:rsidRDefault="00BE3208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E3208" w:rsidRDefault="00BE3208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E3208" w:rsidRDefault="00BE3208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E3208" w:rsidRDefault="00BE3208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8A09FD" w:rsidRDefault="008A09FD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8A09FD" w:rsidTr="00BA2B01">
        <w:tc>
          <w:tcPr>
            <w:tcW w:w="540" w:type="dxa"/>
          </w:tcPr>
          <w:p w:rsidR="008A09FD" w:rsidRDefault="008A09F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8A09FD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8A09FD" w:rsidRDefault="008A09F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8A09FD" w:rsidRDefault="008A09F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8A09FD" w:rsidRDefault="008C700C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LIST</w:t>
            </w:r>
          </w:p>
        </w:tc>
        <w:tc>
          <w:tcPr>
            <w:tcW w:w="1179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8A09FD" w:rsidRDefault="008A09F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8A09F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36D4D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AA164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403467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  <w:tr w:rsidR="00636D4D" w:rsidTr="00BA2B01">
        <w:tc>
          <w:tcPr>
            <w:tcW w:w="540" w:type="dxa"/>
          </w:tcPr>
          <w:p w:rsidR="00636D4D" w:rsidRDefault="00636D4D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36D4D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636D4D" w:rsidRDefault="00636D4D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36D4D" w:rsidRDefault="006F06D9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36D4D" w:rsidRDefault="00AA164F" w:rsidP="00403467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36D4D" w:rsidRDefault="00636D4D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36D4D" w:rsidRDefault="008C700C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Note3</w:t>
            </w:r>
          </w:p>
        </w:tc>
      </w:tr>
      <w:tr w:rsidR="006F06D9" w:rsidTr="00BA2B01">
        <w:tc>
          <w:tcPr>
            <w:tcW w:w="540" w:type="dxa"/>
          </w:tcPr>
          <w:p w:rsidR="006F06D9" w:rsidRDefault="006F06D9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6F06D9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6F06D9" w:rsidRDefault="006F06D9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6F06D9" w:rsidRDefault="006F06D9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6F06D9" w:rsidRDefault="006F06D9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6F06D9" w:rsidRDefault="006F06D9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FD3743" w:rsidRDefault="00FD3743" w:rsidP="000B33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FD3743" w:rsidRDefault="00FD3743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FD3743" w:rsidRDefault="00FD3743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FD3743" w:rsidRDefault="00FD3743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D3743" w:rsidRDefault="00FD3743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FD3743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</w:t>
            </w:r>
            <w:r w:rsidR="00FD3743">
              <w:rPr>
                <w:rFonts w:hint="eastAsia"/>
                <w:color w:val="0000FF"/>
                <w:sz w:val="18"/>
              </w:rPr>
              <w:t>日期从</w:t>
            </w:r>
          </w:p>
        </w:tc>
        <w:tc>
          <w:tcPr>
            <w:tcW w:w="869" w:type="dxa"/>
          </w:tcPr>
          <w:p w:rsidR="00FD3743" w:rsidRDefault="00FD3743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8E029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AA164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</w:t>
            </w:r>
            <w:r w:rsidR="00FD3743">
              <w:rPr>
                <w:rFonts w:hint="eastAsia"/>
                <w:color w:val="0000FF"/>
                <w:sz w:val="18"/>
              </w:rPr>
              <w:t>日期到</w:t>
            </w:r>
          </w:p>
        </w:tc>
        <w:tc>
          <w:tcPr>
            <w:tcW w:w="869" w:type="dxa"/>
          </w:tcPr>
          <w:p w:rsidR="00FD3743" w:rsidRDefault="00FD3743" w:rsidP="006F06D9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D3743" w:rsidRDefault="00FD3743" w:rsidP="006F06D9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FD3743" w:rsidRDefault="00FD3743" w:rsidP="006F06D9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8E0297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Note4</w:t>
            </w:r>
          </w:p>
        </w:tc>
      </w:tr>
      <w:tr w:rsidR="00FD3743" w:rsidTr="00BA2B01">
        <w:tc>
          <w:tcPr>
            <w:tcW w:w="540" w:type="dxa"/>
          </w:tcPr>
          <w:p w:rsidR="00FD3743" w:rsidRDefault="00FD3743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FD3743" w:rsidRDefault="00FD3743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</w:t>
            </w:r>
          </w:p>
        </w:tc>
        <w:tc>
          <w:tcPr>
            <w:tcW w:w="869" w:type="dxa"/>
          </w:tcPr>
          <w:p w:rsidR="00FD3743" w:rsidRDefault="00FD3743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FD3743" w:rsidRDefault="00FD3743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FD3743" w:rsidRDefault="00FD3743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FD3743" w:rsidRDefault="00FD3743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FD3743" w:rsidRDefault="00FD3743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FD3743" w:rsidRDefault="00FD3743" w:rsidP="008E0297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8E0297">
              <w:rPr>
                <w:rFonts w:hint="eastAsia"/>
                <w:color w:val="0000FF"/>
                <w:sz w:val="18"/>
              </w:rPr>
              <w:t>5</w:t>
            </w:r>
          </w:p>
        </w:tc>
      </w:tr>
      <w:tr w:rsidR="00FD3743" w:rsidTr="00730C9B">
        <w:trPr>
          <w:trHeight w:val="614"/>
        </w:trPr>
        <w:tc>
          <w:tcPr>
            <w:tcW w:w="10147" w:type="dxa"/>
            <w:gridSpan w:val="8"/>
          </w:tcPr>
          <w:p w:rsidR="00FD3743" w:rsidRDefault="00FD3743" w:rsidP="000C069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AA164F" w:rsidTr="00BA2B01">
        <w:tc>
          <w:tcPr>
            <w:tcW w:w="540" w:type="dxa"/>
          </w:tcPr>
          <w:p w:rsidR="00AA164F" w:rsidRDefault="00AA164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AA164F" w:rsidRDefault="00AA164F" w:rsidP="000B33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Pr="002931BE" w:rsidRDefault="00AA164F" w:rsidP="000B33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AA164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Note8</w:t>
            </w:r>
          </w:p>
        </w:tc>
      </w:tr>
      <w:tr w:rsidR="00AA164F" w:rsidTr="00BA2B01">
        <w:tc>
          <w:tcPr>
            <w:tcW w:w="540" w:type="dxa"/>
          </w:tcPr>
          <w:p w:rsidR="00AA164F" w:rsidRDefault="00AA164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AA164F" w:rsidRDefault="00AA164F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58150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Pr="002931BE" w:rsidRDefault="00AA164F" w:rsidP="0058150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58150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58150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AA164F" w:rsidRDefault="00AA164F" w:rsidP="00EA5155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EA5155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Pr="002931BE" w:rsidRDefault="00AA164F" w:rsidP="00EA5155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Pr="002931BE" w:rsidRDefault="00AA164F" w:rsidP="009B6EAB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EA5155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AA164F" w:rsidRDefault="00AA164F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AA164F" w:rsidRDefault="00AA164F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AA164F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 w:rsidRPr="00AA164F"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2000</w:t>
            </w:r>
          </w:p>
        </w:tc>
        <w:tc>
          <w:tcPr>
            <w:tcW w:w="1080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AA164F" w:rsidTr="00BA2B01">
        <w:tc>
          <w:tcPr>
            <w:tcW w:w="540" w:type="dxa"/>
          </w:tcPr>
          <w:p w:rsidR="00AA164F" w:rsidRDefault="00AA164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 w:rsidRPr="00AA164F">
              <w:rPr>
                <w:rFonts w:hint="eastAsia"/>
                <w:color w:val="0000FF"/>
                <w:sz w:val="18"/>
              </w:rPr>
              <w:t>已住床位</w:t>
            </w:r>
          </w:p>
        </w:tc>
        <w:tc>
          <w:tcPr>
            <w:tcW w:w="86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Note6</w:t>
            </w:r>
          </w:p>
        </w:tc>
      </w:tr>
      <w:tr w:rsidR="00AA164F" w:rsidTr="00BA2B01">
        <w:tc>
          <w:tcPr>
            <w:tcW w:w="540" w:type="dxa"/>
          </w:tcPr>
          <w:p w:rsidR="00AA164F" w:rsidRDefault="00AA164F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AA164F" w:rsidRDefault="00AA164F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 w:rsidRPr="00AA164F">
              <w:rPr>
                <w:rFonts w:hint="eastAsia"/>
                <w:color w:val="0000FF"/>
                <w:sz w:val="18"/>
              </w:rPr>
              <w:t>剩余床位</w:t>
            </w:r>
          </w:p>
        </w:tc>
        <w:tc>
          <w:tcPr>
            <w:tcW w:w="86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AA164F" w:rsidRDefault="00AA164F" w:rsidP="009B6E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AA164F" w:rsidRDefault="00AA164F" w:rsidP="009B6E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AA164F" w:rsidRDefault="00AA164F" w:rsidP="009B6E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Note7</w:t>
            </w:r>
          </w:p>
        </w:tc>
      </w:tr>
      <w:tr w:rsidR="00CE0352" w:rsidTr="00BA2B01">
        <w:tc>
          <w:tcPr>
            <w:tcW w:w="540" w:type="dxa"/>
          </w:tcPr>
          <w:p w:rsidR="00CE0352" w:rsidRDefault="00CE0352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CE0352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 w:rsidRPr="00AA164F"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CE0352" w:rsidRDefault="00CE0352" w:rsidP="000B33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CE0352" w:rsidRDefault="00CE0352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CE0352" w:rsidRDefault="00CE0352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CE0352" w:rsidRDefault="00CE0352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CE0352" w:rsidRDefault="00CE0352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CE0352" w:rsidRDefault="00CE0352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CE0352" w:rsidTr="00BA2B01">
        <w:tc>
          <w:tcPr>
            <w:tcW w:w="540" w:type="dxa"/>
          </w:tcPr>
          <w:p w:rsidR="00CE0352" w:rsidRDefault="00CE0352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CE0352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 w:rsidRPr="00AA164F"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CE0352" w:rsidRDefault="00CE0352" w:rsidP="000B33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CE0352" w:rsidRDefault="00CE0352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CE0352" w:rsidRDefault="00CE0352" w:rsidP="000B33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CE0352" w:rsidRDefault="00CE0352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CE0352" w:rsidRDefault="00CE0352" w:rsidP="000B33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CE0352" w:rsidRDefault="00CE0352" w:rsidP="003A5EE4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CE0352" w:rsidTr="00BA2B01">
        <w:tc>
          <w:tcPr>
            <w:tcW w:w="540" w:type="dxa"/>
          </w:tcPr>
          <w:p w:rsidR="00CE0352" w:rsidRDefault="00CE0352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CE0352" w:rsidRDefault="00AA164F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 w:rsidRPr="00AA164F">
              <w:rPr>
                <w:rFonts w:hint="eastAsia"/>
                <w:color w:val="0000FF"/>
                <w:sz w:val="18"/>
              </w:rPr>
              <w:t>租房合同状态</w:t>
            </w:r>
          </w:p>
        </w:tc>
        <w:tc>
          <w:tcPr>
            <w:tcW w:w="869" w:type="dxa"/>
          </w:tcPr>
          <w:p w:rsidR="00CE0352" w:rsidRDefault="00CE0352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CE0352" w:rsidRDefault="00CE035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CE0352" w:rsidRDefault="00CE035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CE0352" w:rsidRDefault="00CE035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CE0352" w:rsidRDefault="00CE0352" w:rsidP="00730C9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CE0352" w:rsidRDefault="00CE0352" w:rsidP="00730C9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CE0352" w:rsidTr="00BA2B01">
        <w:tc>
          <w:tcPr>
            <w:tcW w:w="540" w:type="dxa"/>
          </w:tcPr>
          <w:p w:rsidR="00CE0352" w:rsidRDefault="00CE0352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CE0352" w:rsidRDefault="00CE0352" w:rsidP="00730C9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</w:t>
            </w:r>
          </w:p>
        </w:tc>
        <w:tc>
          <w:tcPr>
            <w:tcW w:w="869" w:type="dxa"/>
          </w:tcPr>
          <w:p w:rsidR="00CE0352" w:rsidRDefault="00CE0352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CE0352" w:rsidRDefault="00CE0352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CE0352" w:rsidRDefault="00CE0352" w:rsidP="00EE78AB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CE0352" w:rsidRDefault="00CE0352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CE0352" w:rsidRDefault="00CE0352" w:rsidP="00EE78AB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CE0352" w:rsidRDefault="00CE0352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30898" w:rsidTr="00030898">
        <w:tc>
          <w:tcPr>
            <w:tcW w:w="10147" w:type="dxa"/>
            <w:gridSpan w:val="8"/>
          </w:tcPr>
          <w:p w:rsidR="00030898" w:rsidRDefault="0003089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入住界面</w:t>
            </w:r>
          </w:p>
        </w:tc>
      </w:tr>
      <w:tr w:rsidR="00030898" w:rsidTr="00BA2B01">
        <w:tc>
          <w:tcPr>
            <w:tcW w:w="540" w:type="dxa"/>
          </w:tcPr>
          <w:p w:rsidR="00030898" w:rsidRDefault="0003089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30898" w:rsidTr="00BA2B01">
        <w:tc>
          <w:tcPr>
            <w:tcW w:w="540" w:type="dxa"/>
          </w:tcPr>
          <w:p w:rsidR="00030898" w:rsidRDefault="0003089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30898" w:rsidTr="00BA2B01">
        <w:tc>
          <w:tcPr>
            <w:tcW w:w="540" w:type="dxa"/>
          </w:tcPr>
          <w:p w:rsidR="00030898" w:rsidRDefault="00030898" w:rsidP="00730C9B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30898" w:rsidTr="00030898">
        <w:tc>
          <w:tcPr>
            <w:tcW w:w="10147" w:type="dxa"/>
            <w:gridSpan w:val="8"/>
          </w:tcPr>
          <w:p w:rsidR="00030898" w:rsidRDefault="00030898" w:rsidP="00EE78AB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入住人员信息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新增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</w:t>
            </w:r>
            <w:r>
              <w:rPr>
                <w:rFonts w:hint="eastAsia"/>
                <w:color w:val="0000FF"/>
                <w:sz w:val="18"/>
              </w:rPr>
              <w:lastRenderedPageBreak/>
              <w:t>N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lastRenderedPageBreak/>
              <w:t>N/A</w:t>
            </w:r>
          </w:p>
        </w:tc>
        <w:tc>
          <w:tcPr>
            <w:tcW w:w="1080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删除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LOV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AA164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AA164F">
              <w:rPr>
                <w:rFonts w:hint="eastAsia"/>
                <w:color w:val="0000FF"/>
                <w:sz w:val="18"/>
              </w:rPr>
              <w:t>9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577FE">
              <w:rPr>
                <w:rFonts w:hint="eastAsia"/>
                <w:color w:val="0000FF"/>
                <w:sz w:val="18"/>
              </w:rPr>
              <w:t>1</w:t>
            </w:r>
            <w:r w:rsidR="00AA164F">
              <w:rPr>
                <w:rFonts w:hint="eastAsia"/>
                <w:color w:val="0000FF"/>
                <w:sz w:val="18"/>
              </w:rPr>
              <w:t>0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性别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577FE">
              <w:rPr>
                <w:rFonts w:hint="eastAsia"/>
                <w:color w:val="0000FF"/>
                <w:sz w:val="18"/>
              </w:rPr>
              <w:t>1</w:t>
            </w:r>
            <w:r w:rsidR="00AA164F">
              <w:rPr>
                <w:rFonts w:hint="eastAsia"/>
                <w:color w:val="0000FF"/>
                <w:sz w:val="18"/>
              </w:rPr>
              <w:t>0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所在部门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577FE">
              <w:rPr>
                <w:rFonts w:hint="eastAsia"/>
                <w:color w:val="0000FF"/>
                <w:sz w:val="18"/>
              </w:rPr>
              <w:t>1</w:t>
            </w:r>
            <w:r w:rsidR="00AA164F">
              <w:rPr>
                <w:rFonts w:hint="eastAsia"/>
                <w:color w:val="0000FF"/>
                <w:sz w:val="18"/>
              </w:rPr>
              <w:t>0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color w:val="0000FF"/>
                <w:sz w:val="18"/>
              </w:rPr>
              <w:t>B</w:t>
            </w:r>
            <w:r>
              <w:rPr>
                <w:rFonts w:hint="eastAsia"/>
                <w:color w:val="0000FF"/>
                <w:sz w:val="18"/>
              </w:rPr>
              <w:t>ase</w:t>
            </w:r>
            <w:r>
              <w:rPr>
                <w:rFonts w:hint="eastAsia"/>
                <w:color w:val="0000FF"/>
                <w:sz w:val="18"/>
              </w:rPr>
              <w:t>地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577FE">
              <w:rPr>
                <w:rFonts w:hint="eastAsia"/>
                <w:color w:val="0000FF"/>
                <w:sz w:val="18"/>
              </w:rPr>
              <w:t>1</w:t>
            </w:r>
            <w:r w:rsidR="00AA164F">
              <w:rPr>
                <w:rFonts w:hint="eastAsia"/>
                <w:color w:val="0000FF"/>
                <w:sz w:val="18"/>
              </w:rPr>
              <w:t>0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E577FE">
              <w:rPr>
                <w:rFonts w:hint="eastAsia"/>
                <w:color w:val="0000FF"/>
                <w:sz w:val="18"/>
              </w:rPr>
              <w:t>1</w:t>
            </w:r>
            <w:r w:rsidR="00AA164F">
              <w:rPr>
                <w:rFonts w:hint="eastAsia"/>
                <w:color w:val="0000FF"/>
                <w:sz w:val="18"/>
              </w:rPr>
              <w:t>0</w:t>
            </w:r>
          </w:p>
        </w:tc>
      </w:tr>
      <w:tr w:rsidR="00030898" w:rsidTr="00030898">
        <w:tc>
          <w:tcPr>
            <w:tcW w:w="540" w:type="dxa"/>
          </w:tcPr>
          <w:p w:rsidR="00030898" w:rsidRDefault="0003089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邮箱地址</w:t>
            </w:r>
          </w:p>
        </w:tc>
        <w:tc>
          <w:tcPr>
            <w:tcW w:w="869" w:type="dxa"/>
          </w:tcPr>
          <w:p w:rsidR="00030898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030898" w:rsidRDefault="0003089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030898" w:rsidRPr="002931BE" w:rsidRDefault="0003089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030898" w:rsidRDefault="0003089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030898" w:rsidRPr="00E577FE" w:rsidRDefault="0003089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AA164F">
              <w:rPr>
                <w:rFonts w:hint="eastAsia"/>
                <w:color w:val="0000FF"/>
                <w:sz w:val="18"/>
              </w:rPr>
              <w:t>10</w:t>
            </w: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预计入住时间至</w:t>
            </w:r>
          </w:p>
        </w:tc>
        <w:tc>
          <w:tcPr>
            <w:tcW w:w="869" w:type="dxa"/>
          </w:tcPr>
          <w:p w:rsidR="00E72B78" w:rsidRDefault="00E72B78" w:rsidP="00AA164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E72B78" w:rsidRDefault="00E72B78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E72B78" w:rsidRDefault="00E72B78" w:rsidP="00AA164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E72B78" w:rsidRDefault="00E72B78" w:rsidP="00AA164F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Y</w:t>
            </w:r>
          </w:p>
        </w:tc>
        <w:tc>
          <w:tcPr>
            <w:tcW w:w="1417" w:type="dxa"/>
          </w:tcPr>
          <w:p w:rsidR="00E72B78" w:rsidRDefault="00E72B78" w:rsidP="00AA164F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  <w:r w:rsidR="00AA164F">
              <w:rPr>
                <w:rFonts w:hint="eastAsia"/>
                <w:color w:val="0000FF"/>
                <w:sz w:val="18"/>
              </w:rPr>
              <w:t>1</w:t>
            </w:r>
          </w:p>
        </w:tc>
      </w:tr>
      <w:tr w:rsidR="00E72B78" w:rsidTr="00030898">
        <w:tc>
          <w:tcPr>
            <w:tcW w:w="10147" w:type="dxa"/>
            <w:gridSpan w:val="8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房屋信息</w:t>
            </w: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房屋选择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房屋类型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床位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房东姓名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中介名称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中介联系人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中介联系电话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房屋地址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10147" w:type="dxa"/>
            <w:gridSpan w:val="8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租金信息</w:t>
            </w: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月租金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租期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中介费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合同发票税费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总金额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Number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币种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备注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合同备注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E72B78" w:rsidRPr="002931BE" w:rsidRDefault="00E72B78" w:rsidP="00030898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确认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</w:t>
            </w:r>
            <w:r w:rsidR="00AA164F">
              <w:rPr>
                <w:rFonts w:hint="eastAsia"/>
                <w:color w:val="0000FF"/>
                <w:sz w:val="18"/>
              </w:rPr>
              <w:t>12</w:t>
            </w:r>
          </w:p>
        </w:tc>
      </w:tr>
      <w:tr w:rsidR="00E72B78" w:rsidTr="00030898">
        <w:tc>
          <w:tcPr>
            <w:tcW w:w="540" w:type="dxa"/>
          </w:tcPr>
          <w:p w:rsidR="00E72B78" w:rsidRDefault="00E72B78" w:rsidP="00030898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返回</w:t>
            </w:r>
          </w:p>
        </w:tc>
        <w:tc>
          <w:tcPr>
            <w:tcW w:w="86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BUTTON</w:t>
            </w:r>
          </w:p>
        </w:tc>
        <w:tc>
          <w:tcPr>
            <w:tcW w:w="842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E72B78" w:rsidRDefault="00E72B78" w:rsidP="00030898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E72B78" w:rsidRDefault="00E72B78" w:rsidP="00030898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E72B78" w:rsidRDefault="00E72B78" w:rsidP="00030898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403B5D">
      <w:pPr>
        <w:pStyle w:val="a0"/>
        <w:ind w:left="0"/>
      </w:pPr>
    </w:p>
    <w:p w:rsidR="00CB14D9" w:rsidRDefault="00CB14D9" w:rsidP="0085492F">
      <w:pPr>
        <w:pStyle w:val="a0"/>
      </w:pPr>
    </w:p>
    <w:p w:rsidR="0085492F" w:rsidRDefault="002D4453" w:rsidP="0085492F">
      <w:pPr>
        <w:pStyle w:val="3"/>
      </w:pPr>
      <w:bookmarkStart w:id="11" w:name="_Toc319673233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286679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性别：下拉框，内容为“男”、“女”。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所在部门：下拉框，内容为“</w:t>
      </w:r>
      <w:r>
        <w:rPr>
          <w:rFonts w:hint="eastAsia"/>
          <w:color w:val="0000FF"/>
        </w:rPr>
        <w:t>MAS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SAP</w:t>
      </w:r>
      <w:r>
        <w:rPr>
          <w:rFonts w:hint="eastAsia"/>
          <w:color w:val="0000FF"/>
        </w:rPr>
        <w:t>”、“</w:t>
      </w:r>
      <w:r>
        <w:rPr>
          <w:rFonts w:hint="eastAsia"/>
          <w:color w:val="0000FF"/>
        </w:rPr>
        <w:t>ORACLE</w:t>
      </w:r>
      <w:r>
        <w:rPr>
          <w:rFonts w:hint="eastAsia"/>
          <w:color w:val="0000FF"/>
        </w:rPr>
        <w:t>”。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color w:val="0000FF"/>
        </w:rPr>
        <w:t>B</w:t>
      </w:r>
      <w:r>
        <w:rPr>
          <w:rFonts w:hint="eastAsia"/>
          <w:color w:val="0000FF"/>
        </w:rPr>
        <w:t>ase</w:t>
      </w:r>
      <w:r>
        <w:rPr>
          <w:rFonts w:hint="eastAsia"/>
          <w:color w:val="0000FF"/>
        </w:rPr>
        <w:t>地：下拉框，内容为“上海”、“北京”、“广州”。</w:t>
      </w:r>
    </w:p>
    <w:p w:rsidR="008E0297" w:rsidRDefault="008E0297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创建日期从、创建日期至：指的入住人员的创建日期。</w:t>
      </w:r>
    </w:p>
    <w:p w:rsidR="00624662" w:rsidRDefault="00624662" w:rsidP="00B67070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查询：点击查询按钮，查询结果显示符合查询条件的记录。</w:t>
      </w:r>
    </w:p>
    <w:p w:rsidR="00CE0352" w:rsidRDefault="00CE0352" w:rsidP="00CE03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已住床位：等于房屋合同里面已经新增入住人员的数量。</w:t>
      </w:r>
    </w:p>
    <w:p w:rsidR="00CE0352" w:rsidRPr="00CE0352" w:rsidRDefault="00CE0352" w:rsidP="00CE03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剩余床位：房屋合同床位—已新增入住人员数量。</w:t>
      </w:r>
    </w:p>
    <w:p w:rsidR="00916627" w:rsidRDefault="00916627" w:rsidP="00916627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房屋合同编号：超链接，点击可进入房屋合同详细信息界面。</w:t>
      </w:r>
    </w:p>
    <w:p w:rsidR="00E577FE" w:rsidRDefault="00E577FE" w:rsidP="00E577FE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入住人员工号：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格式，里面的查询条件有“入住人员工号”、“入住人员姓名”、“联系电话”</w:t>
      </w:r>
    </w:p>
    <w:p w:rsidR="00E577FE" w:rsidRDefault="00E577FE" w:rsidP="00E577FE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均只显示，选择了入住人员工号，这些信息字段自动带出。</w:t>
      </w:r>
    </w:p>
    <w:p w:rsidR="00E72B78" w:rsidRDefault="00E72B78" w:rsidP="00E577FE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预计入住时间至：必填项。</w:t>
      </w:r>
    </w:p>
    <w:p w:rsidR="00AA164F" w:rsidRDefault="00AA164F" w:rsidP="00E577FE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确认：加入确认框“是否确认”。</w:t>
      </w:r>
    </w:p>
    <w:p w:rsidR="00E577FE" w:rsidRDefault="00E577FE" w:rsidP="00E577FE">
      <w:pPr>
        <w:pStyle w:val="a0"/>
        <w:ind w:left="360"/>
        <w:rPr>
          <w:color w:val="0000FF"/>
        </w:rPr>
      </w:pPr>
    </w:p>
    <w:p w:rsidR="00916627" w:rsidRPr="00916627" w:rsidRDefault="00916627" w:rsidP="00F900F7">
      <w:pPr>
        <w:pStyle w:val="a0"/>
        <w:ind w:left="360"/>
        <w:rPr>
          <w:color w:val="0000FF"/>
        </w:rPr>
      </w:pPr>
    </w:p>
    <w:p w:rsidR="0085492F" w:rsidRDefault="002D4453" w:rsidP="0085492F">
      <w:pPr>
        <w:pStyle w:val="3"/>
      </w:pPr>
      <w:bookmarkStart w:id="12" w:name="_Toc319673234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2"/>
    </w:p>
    <w:p w:rsidR="00391E7E" w:rsidRDefault="00BB0B53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查询结果只显示</w:t>
      </w:r>
      <w:r w:rsidR="00281FF5">
        <w:rPr>
          <w:rFonts w:hint="eastAsia"/>
          <w:color w:val="0000FF"/>
        </w:rPr>
        <w:t>房屋合同状态为合同确认的。</w:t>
      </w:r>
      <w:bookmarkStart w:id="13" w:name="_GoBack"/>
      <w:bookmarkEnd w:id="13"/>
    </w:p>
    <w:p w:rsidR="00C1660C" w:rsidRDefault="00C1660C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点击</w:t>
      </w:r>
      <w:r w:rsidR="00CE0352">
        <w:rPr>
          <w:rFonts w:hint="eastAsia"/>
          <w:color w:val="0000FF"/>
        </w:rPr>
        <w:t>入住</w:t>
      </w:r>
      <w:r w:rsidR="00987FF7">
        <w:rPr>
          <w:rFonts w:hint="eastAsia"/>
          <w:color w:val="0000FF"/>
        </w:rPr>
        <w:t>按钮之后，所对应的入住人员在所对应房屋</w:t>
      </w:r>
      <w:r w:rsidR="00CE0352">
        <w:rPr>
          <w:rFonts w:hint="eastAsia"/>
          <w:color w:val="0000FF"/>
        </w:rPr>
        <w:t>里面会添加</w:t>
      </w:r>
      <w:r>
        <w:rPr>
          <w:rFonts w:hint="eastAsia"/>
          <w:color w:val="0000FF"/>
        </w:rPr>
        <w:t>。</w:t>
      </w:r>
      <w:r w:rsidR="00D16BC9">
        <w:rPr>
          <w:rFonts w:hint="eastAsia"/>
          <w:color w:val="0000FF"/>
        </w:rPr>
        <w:t>同时合同查询功能里“已住床位”、“剩余床位”数量会发生变化。</w:t>
      </w:r>
      <w:r w:rsidR="00CE0352">
        <w:rPr>
          <w:rFonts w:hint="eastAsia"/>
          <w:color w:val="0000FF"/>
        </w:rPr>
        <w:t>入住人员状态</w:t>
      </w:r>
      <w:r w:rsidR="0055421D">
        <w:rPr>
          <w:rFonts w:hint="eastAsia"/>
          <w:color w:val="0000FF"/>
        </w:rPr>
        <w:t>转为“</w:t>
      </w:r>
      <w:r w:rsidR="00CE0352">
        <w:rPr>
          <w:rFonts w:hint="eastAsia"/>
          <w:color w:val="0000FF"/>
        </w:rPr>
        <w:t>已入住</w:t>
      </w:r>
      <w:r w:rsidR="0055421D">
        <w:rPr>
          <w:rFonts w:hint="eastAsia"/>
          <w:color w:val="0000FF"/>
        </w:rPr>
        <w:t>”状态。</w:t>
      </w:r>
    </w:p>
    <w:p w:rsidR="00D16BC9" w:rsidRDefault="00D16BC9" w:rsidP="00FD3743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后台记录</w:t>
      </w:r>
      <w:r w:rsidR="008E0297">
        <w:rPr>
          <w:rFonts w:hint="eastAsia"/>
          <w:color w:val="0000FF"/>
        </w:rPr>
        <w:t>入住</w:t>
      </w:r>
      <w:r>
        <w:rPr>
          <w:rFonts w:hint="eastAsia"/>
          <w:color w:val="0000FF"/>
        </w:rPr>
        <w:t>日期。</w:t>
      </w:r>
    </w:p>
    <w:p w:rsidR="00987FF7" w:rsidRDefault="00CE0352" w:rsidP="00987FF7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如果没有选择入住</w:t>
      </w:r>
      <w:r w:rsidR="00976D11">
        <w:rPr>
          <w:rFonts w:hint="eastAsia"/>
          <w:color w:val="0000FF"/>
        </w:rPr>
        <w:t>日期，直接点击</w:t>
      </w:r>
      <w:r>
        <w:rPr>
          <w:rFonts w:hint="eastAsia"/>
          <w:color w:val="0000FF"/>
        </w:rPr>
        <w:t>入住</w:t>
      </w:r>
      <w:r w:rsidR="00976D11">
        <w:rPr>
          <w:rFonts w:hint="eastAsia"/>
          <w:color w:val="0000FF"/>
        </w:rPr>
        <w:t>按钮，则报错</w:t>
      </w:r>
      <w:r w:rsidR="00976D11">
        <w:rPr>
          <w:rFonts w:hint="eastAsia"/>
          <w:color w:val="0000FF"/>
        </w:rPr>
        <w:t>Message1</w:t>
      </w:r>
    </w:p>
    <w:p w:rsidR="00987FF7" w:rsidRDefault="00987FF7" w:rsidP="00987FF7">
      <w:pPr>
        <w:pStyle w:val="a0"/>
        <w:numPr>
          <w:ilvl w:val="0"/>
          <w:numId w:val="28"/>
        </w:numPr>
        <w:rPr>
          <w:color w:val="0000FF"/>
        </w:rPr>
      </w:pPr>
      <w:r w:rsidRPr="00987FF7">
        <w:rPr>
          <w:rFonts w:hint="eastAsia"/>
          <w:color w:val="0000FF"/>
        </w:rPr>
        <w:t>校验新增的入住人员，不能超过床位的数量，如：只有</w:t>
      </w:r>
      <w:r w:rsidRPr="00987FF7">
        <w:rPr>
          <w:rFonts w:hint="eastAsia"/>
          <w:color w:val="0000FF"/>
        </w:rPr>
        <w:t>6</w:t>
      </w:r>
      <w:r w:rsidRPr="00987FF7">
        <w:rPr>
          <w:rFonts w:hint="eastAsia"/>
          <w:color w:val="0000FF"/>
        </w:rPr>
        <w:t>个床位，只能新增</w:t>
      </w:r>
      <w:r w:rsidRPr="00987FF7">
        <w:rPr>
          <w:rFonts w:hint="eastAsia"/>
          <w:color w:val="0000FF"/>
        </w:rPr>
        <w:t>6</w:t>
      </w:r>
      <w:r w:rsidRPr="00987FF7">
        <w:rPr>
          <w:rFonts w:hint="eastAsia"/>
          <w:color w:val="0000FF"/>
        </w:rPr>
        <w:t>个人，否则点击</w:t>
      </w:r>
      <w:r w:rsidR="003A358C">
        <w:rPr>
          <w:rFonts w:hint="eastAsia"/>
          <w:color w:val="0000FF"/>
        </w:rPr>
        <w:t>确认按钮</w:t>
      </w:r>
      <w:r w:rsidRPr="00987FF7">
        <w:rPr>
          <w:rFonts w:hint="eastAsia"/>
          <w:color w:val="0000FF"/>
        </w:rPr>
        <w:t>报错</w:t>
      </w:r>
      <w:r w:rsidRPr="00987FF7">
        <w:rPr>
          <w:rFonts w:hint="eastAsia"/>
          <w:color w:val="0000FF"/>
        </w:rPr>
        <w:t>Message1</w:t>
      </w:r>
    </w:p>
    <w:p w:rsidR="00611699" w:rsidRDefault="00611699" w:rsidP="00611699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校验新增的入住人员，如果该人员在其他合同里已经创建，则不能重复创建，直接在入住人员选择</w:t>
      </w:r>
      <w:r>
        <w:rPr>
          <w:rFonts w:hint="eastAsia"/>
          <w:color w:val="0000FF"/>
        </w:rPr>
        <w:t>LOV</w:t>
      </w:r>
      <w:r>
        <w:rPr>
          <w:rFonts w:hint="eastAsia"/>
          <w:color w:val="0000FF"/>
        </w:rPr>
        <w:t>里面进行筛选，不显示入住人员状态为“已入住”的。</w:t>
      </w:r>
    </w:p>
    <w:p w:rsidR="00E577FE" w:rsidRDefault="00E577FE" w:rsidP="00611699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新增之后的入住人员，确认之后变为不可维护，不能进行删除，只显示。</w:t>
      </w:r>
    </w:p>
    <w:p w:rsidR="00391E7E" w:rsidRPr="006E7C21" w:rsidRDefault="00391E7E" w:rsidP="00391E7E">
      <w:pPr>
        <w:pStyle w:val="a0"/>
        <w:ind w:left="420"/>
        <w:rPr>
          <w:color w:val="0000FF"/>
        </w:rPr>
      </w:pPr>
    </w:p>
    <w:p w:rsidR="00286679" w:rsidRDefault="00286679" w:rsidP="0065771A">
      <w:pPr>
        <w:pStyle w:val="a0"/>
        <w:ind w:left="0"/>
        <w:rPr>
          <w:color w:val="0000FF"/>
        </w:rPr>
      </w:pPr>
    </w:p>
    <w:p w:rsidR="0085492F" w:rsidRDefault="002D4453" w:rsidP="0085492F">
      <w:pPr>
        <w:pStyle w:val="3"/>
      </w:pPr>
      <w:bookmarkStart w:id="14" w:name="_Toc319673235"/>
      <w:r>
        <w:rPr>
          <w:rFonts w:hint="eastAsia"/>
        </w:rPr>
        <w:lastRenderedPageBreak/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286679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3A358C" w:rsidP="00645E2F">
            <w:pPr>
              <w:pStyle w:val="a0"/>
              <w:ind w:left="0"/>
            </w:pPr>
            <w:r>
              <w:rPr>
                <w:rFonts w:hint="eastAsia"/>
              </w:rPr>
              <w:t>入住人数</w:t>
            </w:r>
            <w:r w:rsidR="00987FF7">
              <w:rPr>
                <w:rFonts w:hint="eastAsia"/>
              </w:rPr>
              <w:t>已经超过床位数量，不能新增！</w:t>
            </w:r>
          </w:p>
        </w:tc>
      </w:tr>
      <w:tr w:rsidR="00645E2F">
        <w:tc>
          <w:tcPr>
            <w:tcW w:w="1428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645E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645E2F" w:rsidRDefault="00645E2F" w:rsidP="0085492F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645E2F" w:rsidP="0085492F">
            <w:pPr>
              <w:pStyle w:val="a0"/>
              <w:ind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656" w:type="dxa"/>
          </w:tcPr>
          <w:p w:rsidR="0085492F" w:rsidRDefault="006E7C21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  <w:tr w:rsidR="00391E7E" w:rsidRPr="00BC14A7">
        <w:tc>
          <w:tcPr>
            <w:tcW w:w="1428" w:type="dxa"/>
          </w:tcPr>
          <w:p w:rsidR="00391E7E" w:rsidRDefault="00391E7E" w:rsidP="0085492F">
            <w:pPr>
              <w:pStyle w:val="a0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56" w:type="dxa"/>
          </w:tcPr>
          <w:p w:rsidR="00391E7E" w:rsidRDefault="00391E7E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391E7E" w:rsidRDefault="00391E7E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19673236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C0" w:rsidRDefault="007C66C0">
      <w:r>
        <w:separator/>
      </w:r>
    </w:p>
  </w:endnote>
  <w:endnote w:type="continuationSeparator" w:id="0">
    <w:p w:rsidR="007C66C0" w:rsidRDefault="007C6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64F" w:rsidRDefault="00AA164F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281FF5">
      <w:rPr>
        <w:rStyle w:val="ab"/>
        <w:rFonts w:ascii="Book Antiqua" w:hAnsi="Book Antiqua"/>
        <w:noProof/>
      </w:rPr>
      <w:t>10</w:t>
    </w:r>
    <w:r>
      <w:rPr>
        <w:rStyle w:val="ab"/>
        <w:rFonts w:ascii="Book Antiqua" w:hAnsi="Book Antiqua"/>
      </w:rPr>
      <w:fldChar w:fldCharType="end"/>
    </w:r>
  </w:p>
  <w:p w:rsidR="00AA164F" w:rsidRDefault="00AA164F">
    <w:pPr>
      <w:pStyle w:val="a5"/>
      <w:tabs>
        <w:tab w:val="clear" w:pos="7920"/>
      </w:tabs>
      <w:ind w:right="360"/>
    </w:pPr>
  </w:p>
  <w:p w:rsidR="00AA164F" w:rsidRDefault="00AA164F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64F" w:rsidRDefault="00AA164F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C0" w:rsidRDefault="007C66C0">
      <w:r>
        <w:separator/>
      </w:r>
    </w:p>
  </w:footnote>
  <w:footnote w:type="continuationSeparator" w:id="0">
    <w:p w:rsidR="007C66C0" w:rsidRDefault="007C6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64F" w:rsidRDefault="00AA164F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7C66C0">
      <w:fldChar w:fldCharType="begin"/>
    </w:r>
    <w:r w:rsidR="007C66C0">
      <w:instrText xml:space="preserve"> REF DocControlNumber </w:instrText>
    </w:r>
    <w:r w:rsidR="007C66C0">
      <w:fldChar w:fldCharType="separate"/>
    </w:r>
    <w:r>
      <w:instrText xml:space="preserve"> </w:instrText>
    </w:r>
    <w:r w:rsidR="007C66C0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7C66C0">
      <w:fldChar w:fldCharType="begin"/>
    </w:r>
    <w:r w:rsidR="007C66C0">
      <w:instrText xml:space="preserve"> REF DocControlNumber </w:instrText>
    </w:r>
    <w:r w:rsidR="007C66C0">
      <w:fldChar w:fldCharType="separate"/>
    </w:r>
    <w:r>
      <w:instrText xml:space="preserve"> </w:instrText>
    </w:r>
    <w:r w:rsidR="007C66C0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AA164F" w:rsidRDefault="00AA164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1C82239"/>
    <w:multiLevelType w:val="hybridMultilevel"/>
    <w:tmpl w:val="1646F3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7AB74C0"/>
    <w:multiLevelType w:val="hybridMultilevel"/>
    <w:tmpl w:val="597445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6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5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8">
    <w:nsid w:val="762C4A65"/>
    <w:multiLevelType w:val="hybridMultilevel"/>
    <w:tmpl w:val="59349C5C"/>
    <w:lvl w:ilvl="0" w:tplc="55B0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0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2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5"/>
  </w:num>
  <w:num w:numId="6">
    <w:abstractNumId w:val="10"/>
  </w:num>
  <w:num w:numId="7">
    <w:abstractNumId w:val="18"/>
  </w:num>
  <w:num w:numId="8">
    <w:abstractNumId w:val="7"/>
  </w:num>
  <w:num w:numId="9">
    <w:abstractNumId w:val="26"/>
  </w:num>
  <w:num w:numId="10">
    <w:abstractNumId w:val="29"/>
  </w:num>
  <w:num w:numId="11">
    <w:abstractNumId w:val="1"/>
  </w:num>
  <w:num w:numId="12">
    <w:abstractNumId w:val="20"/>
  </w:num>
  <w:num w:numId="13">
    <w:abstractNumId w:val="23"/>
  </w:num>
  <w:num w:numId="14">
    <w:abstractNumId w:val="27"/>
  </w:num>
  <w:num w:numId="15">
    <w:abstractNumId w:val="21"/>
  </w:num>
  <w:num w:numId="16">
    <w:abstractNumId w:val="22"/>
  </w:num>
  <w:num w:numId="17">
    <w:abstractNumId w:val="8"/>
  </w:num>
  <w:num w:numId="18">
    <w:abstractNumId w:val="9"/>
  </w:num>
  <w:num w:numId="19">
    <w:abstractNumId w:val="6"/>
  </w:num>
  <w:num w:numId="20">
    <w:abstractNumId w:val="25"/>
  </w:num>
  <w:num w:numId="21">
    <w:abstractNumId w:val="2"/>
  </w:num>
  <w:num w:numId="22">
    <w:abstractNumId w:val="14"/>
  </w:num>
  <w:num w:numId="23">
    <w:abstractNumId w:val="12"/>
  </w:num>
  <w:num w:numId="24">
    <w:abstractNumId w:val="30"/>
  </w:num>
  <w:num w:numId="25">
    <w:abstractNumId w:val="5"/>
  </w:num>
  <w:num w:numId="26">
    <w:abstractNumId w:val="4"/>
  </w:num>
  <w:num w:numId="27">
    <w:abstractNumId w:val="16"/>
  </w:num>
  <w:num w:numId="28">
    <w:abstractNumId w:val="13"/>
  </w:num>
  <w:num w:numId="29">
    <w:abstractNumId w:val="28"/>
  </w:num>
  <w:num w:numId="30">
    <w:abstractNumId w:val="11"/>
  </w:num>
  <w:num w:numId="31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4B41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898"/>
    <w:rsid w:val="00030C90"/>
    <w:rsid w:val="00031965"/>
    <w:rsid w:val="000378C7"/>
    <w:rsid w:val="000421CE"/>
    <w:rsid w:val="000433F4"/>
    <w:rsid w:val="000449B5"/>
    <w:rsid w:val="000469D8"/>
    <w:rsid w:val="00050D21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2732"/>
    <w:rsid w:val="00075EA2"/>
    <w:rsid w:val="00075FE8"/>
    <w:rsid w:val="000808D3"/>
    <w:rsid w:val="0008329E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3398"/>
    <w:rsid w:val="000B60EF"/>
    <w:rsid w:val="000C0696"/>
    <w:rsid w:val="000C4023"/>
    <w:rsid w:val="000C668A"/>
    <w:rsid w:val="000D06E0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23BA"/>
    <w:rsid w:val="00104532"/>
    <w:rsid w:val="0010574F"/>
    <w:rsid w:val="00105BC2"/>
    <w:rsid w:val="001073AA"/>
    <w:rsid w:val="00110085"/>
    <w:rsid w:val="00110712"/>
    <w:rsid w:val="00114805"/>
    <w:rsid w:val="00115866"/>
    <w:rsid w:val="001264C6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46E0"/>
    <w:rsid w:val="00164F38"/>
    <w:rsid w:val="00173CF9"/>
    <w:rsid w:val="0017448A"/>
    <w:rsid w:val="0017586F"/>
    <w:rsid w:val="00177802"/>
    <w:rsid w:val="00180186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534A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2DF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6E13"/>
    <w:rsid w:val="00210F52"/>
    <w:rsid w:val="00211DCF"/>
    <w:rsid w:val="00213E5E"/>
    <w:rsid w:val="00213E63"/>
    <w:rsid w:val="002148E5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1FF5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4845"/>
    <w:rsid w:val="002E48E5"/>
    <w:rsid w:val="002E557A"/>
    <w:rsid w:val="002E7EF7"/>
    <w:rsid w:val="002F0AB8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3D93"/>
    <w:rsid w:val="00324375"/>
    <w:rsid w:val="00326360"/>
    <w:rsid w:val="00327845"/>
    <w:rsid w:val="00331B35"/>
    <w:rsid w:val="003332E5"/>
    <w:rsid w:val="00334F1D"/>
    <w:rsid w:val="00335330"/>
    <w:rsid w:val="00336214"/>
    <w:rsid w:val="00340F15"/>
    <w:rsid w:val="003434E1"/>
    <w:rsid w:val="00344532"/>
    <w:rsid w:val="00344DDD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74E"/>
    <w:rsid w:val="003914AF"/>
    <w:rsid w:val="00391E7E"/>
    <w:rsid w:val="00393DCC"/>
    <w:rsid w:val="003940DC"/>
    <w:rsid w:val="003A1FC3"/>
    <w:rsid w:val="003A2124"/>
    <w:rsid w:val="003A2700"/>
    <w:rsid w:val="003A3391"/>
    <w:rsid w:val="003A358C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E3D"/>
    <w:rsid w:val="00402051"/>
    <w:rsid w:val="004027D2"/>
    <w:rsid w:val="00402E43"/>
    <w:rsid w:val="00402F80"/>
    <w:rsid w:val="00403467"/>
    <w:rsid w:val="00403B5D"/>
    <w:rsid w:val="00405105"/>
    <w:rsid w:val="0040529F"/>
    <w:rsid w:val="00406B15"/>
    <w:rsid w:val="00410C1A"/>
    <w:rsid w:val="00411827"/>
    <w:rsid w:val="0041223B"/>
    <w:rsid w:val="0041284C"/>
    <w:rsid w:val="0041594B"/>
    <w:rsid w:val="00422613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43D"/>
    <w:rsid w:val="004D60C7"/>
    <w:rsid w:val="004D7CE2"/>
    <w:rsid w:val="004E2AA5"/>
    <w:rsid w:val="004E5F91"/>
    <w:rsid w:val="004E6B81"/>
    <w:rsid w:val="004E7A02"/>
    <w:rsid w:val="004F3658"/>
    <w:rsid w:val="00501CEB"/>
    <w:rsid w:val="005037E9"/>
    <w:rsid w:val="00505513"/>
    <w:rsid w:val="00515145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4702"/>
    <w:rsid w:val="00546034"/>
    <w:rsid w:val="00546CDC"/>
    <w:rsid w:val="00553A9D"/>
    <w:rsid w:val="0055421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2E2E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46AD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132F"/>
    <w:rsid w:val="00602661"/>
    <w:rsid w:val="00604966"/>
    <w:rsid w:val="00611699"/>
    <w:rsid w:val="006129DC"/>
    <w:rsid w:val="00615D67"/>
    <w:rsid w:val="00616CBE"/>
    <w:rsid w:val="006177C1"/>
    <w:rsid w:val="006213BF"/>
    <w:rsid w:val="00623999"/>
    <w:rsid w:val="00624561"/>
    <w:rsid w:val="00624662"/>
    <w:rsid w:val="00634AEE"/>
    <w:rsid w:val="00636D4D"/>
    <w:rsid w:val="00636F40"/>
    <w:rsid w:val="006372EC"/>
    <w:rsid w:val="00637B87"/>
    <w:rsid w:val="00645953"/>
    <w:rsid w:val="00645E2F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7C21"/>
    <w:rsid w:val="006F06D9"/>
    <w:rsid w:val="006F35EE"/>
    <w:rsid w:val="006F3AF8"/>
    <w:rsid w:val="006F6650"/>
    <w:rsid w:val="006F75E2"/>
    <w:rsid w:val="00700B94"/>
    <w:rsid w:val="00701767"/>
    <w:rsid w:val="00703905"/>
    <w:rsid w:val="00710019"/>
    <w:rsid w:val="00711237"/>
    <w:rsid w:val="00712A07"/>
    <w:rsid w:val="007136E0"/>
    <w:rsid w:val="00714340"/>
    <w:rsid w:val="007144CF"/>
    <w:rsid w:val="007169E6"/>
    <w:rsid w:val="00716A8C"/>
    <w:rsid w:val="00721248"/>
    <w:rsid w:val="0072607C"/>
    <w:rsid w:val="00730C9B"/>
    <w:rsid w:val="00731F43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66C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3E58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32DB"/>
    <w:rsid w:val="00877E9C"/>
    <w:rsid w:val="008822F1"/>
    <w:rsid w:val="00882BFE"/>
    <w:rsid w:val="00883B17"/>
    <w:rsid w:val="008843B9"/>
    <w:rsid w:val="008850F9"/>
    <w:rsid w:val="00886265"/>
    <w:rsid w:val="00887438"/>
    <w:rsid w:val="00890753"/>
    <w:rsid w:val="00893531"/>
    <w:rsid w:val="008A09FD"/>
    <w:rsid w:val="008A1E71"/>
    <w:rsid w:val="008A2C57"/>
    <w:rsid w:val="008A6079"/>
    <w:rsid w:val="008A679D"/>
    <w:rsid w:val="008A6E34"/>
    <w:rsid w:val="008B0C68"/>
    <w:rsid w:val="008B4323"/>
    <w:rsid w:val="008B56D2"/>
    <w:rsid w:val="008B6108"/>
    <w:rsid w:val="008C20EB"/>
    <w:rsid w:val="008C37AF"/>
    <w:rsid w:val="008C700C"/>
    <w:rsid w:val="008D259E"/>
    <w:rsid w:val="008D2D9F"/>
    <w:rsid w:val="008D729A"/>
    <w:rsid w:val="008E0297"/>
    <w:rsid w:val="008E2827"/>
    <w:rsid w:val="008F2017"/>
    <w:rsid w:val="008F22A5"/>
    <w:rsid w:val="008F22C4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16627"/>
    <w:rsid w:val="009225F9"/>
    <w:rsid w:val="00923A82"/>
    <w:rsid w:val="009249BE"/>
    <w:rsid w:val="00924B2E"/>
    <w:rsid w:val="00927944"/>
    <w:rsid w:val="009300E2"/>
    <w:rsid w:val="00930BD5"/>
    <w:rsid w:val="00931594"/>
    <w:rsid w:val="009321E1"/>
    <w:rsid w:val="00932BFE"/>
    <w:rsid w:val="00934806"/>
    <w:rsid w:val="00934C9C"/>
    <w:rsid w:val="00936BD5"/>
    <w:rsid w:val="00937D93"/>
    <w:rsid w:val="00940781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6D11"/>
    <w:rsid w:val="00977C3F"/>
    <w:rsid w:val="0098028C"/>
    <w:rsid w:val="00984A5E"/>
    <w:rsid w:val="0098543F"/>
    <w:rsid w:val="00985E74"/>
    <w:rsid w:val="009877AF"/>
    <w:rsid w:val="00987FF7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0D3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D4D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164F"/>
    <w:rsid w:val="00AA36B6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2E20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50D93"/>
    <w:rsid w:val="00B51005"/>
    <w:rsid w:val="00B56D3E"/>
    <w:rsid w:val="00B60F22"/>
    <w:rsid w:val="00B61071"/>
    <w:rsid w:val="00B663C0"/>
    <w:rsid w:val="00B6707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D8C"/>
    <w:rsid w:val="00BA6766"/>
    <w:rsid w:val="00BB0B53"/>
    <w:rsid w:val="00BB4E21"/>
    <w:rsid w:val="00BB5DF7"/>
    <w:rsid w:val="00BB70B5"/>
    <w:rsid w:val="00BB7759"/>
    <w:rsid w:val="00BC12EB"/>
    <w:rsid w:val="00BC14A7"/>
    <w:rsid w:val="00BC1A08"/>
    <w:rsid w:val="00BC7967"/>
    <w:rsid w:val="00BD1D93"/>
    <w:rsid w:val="00BD3660"/>
    <w:rsid w:val="00BD73CD"/>
    <w:rsid w:val="00BE3208"/>
    <w:rsid w:val="00BF2B20"/>
    <w:rsid w:val="00BF3347"/>
    <w:rsid w:val="00BF4A8D"/>
    <w:rsid w:val="00C076DB"/>
    <w:rsid w:val="00C129DF"/>
    <w:rsid w:val="00C13813"/>
    <w:rsid w:val="00C15837"/>
    <w:rsid w:val="00C1660C"/>
    <w:rsid w:val="00C205CE"/>
    <w:rsid w:val="00C341B3"/>
    <w:rsid w:val="00C34513"/>
    <w:rsid w:val="00C37CAF"/>
    <w:rsid w:val="00C4229A"/>
    <w:rsid w:val="00C42EE2"/>
    <w:rsid w:val="00C43836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759AC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E20"/>
    <w:rsid w:val="00CB045F"/>
    <w:rsid w:val="00CB141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352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4B9B"/>
    <w:rsid w:val="00CF6E09"/>
    <w:rsid w:val="00D02BCA"/>
    <w:rsid w:val="00D123BF"/>
    <w:rsid w:val="00D139E6"/>
    <w:rsid w:val="00D13D3C"/>
    <w:rsid w:val="00D13D9B"/>
    <w:rsid w:val="00D15A7C"/>
    <w:rsid w:val="00D16BC9"/>
    <w:rsid w:val="00D204AD"/>
    <w:rsid w:val="00D20DB7"/>
    <w:rsid w:val="00D21B14"/>
    <w:rsid w:val="00D2516D"/>
    <w:rsid w:val="00D2620F"/>
    <w:rsid w:val="00D32843"/>
    <w:rsid w:val="00D34B8E"/>
    <w:rsid w:val="00D44D6E"/>
    <w:rsid w:val="00D46E3A"/>
    <w:rsid w:val="00D472C3"/>
    <w:rsid w:val="00D47DBE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938C0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D5EC7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07C4D"/>
    <w:rsid w:val="00E15609"/>
    <w:rsid w:val="00E16990"/>
    <w:rsid w:val="00E20D1C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92B"/>
    <w:rsid w:val="00E50987"/>
    <w:rsid w:val="00E51392"/>
    <w:rsid w:val="00E51B59"/>
    <w:rsid w:val="00E52803"/>
    <w:rsid w:val="00E534C1"/>
    <w:rsid w:val="00E54776"/>
    <w:rsid w:val="00E55A1A"/>
    <w:rsid w:val="00E577FE"/>
    <w:rsid w:val="00E61992"/>
    <w:rsid w:val="00E6210F"/>
    <w:rsid w:val="00E65AAB"/>
    <w:rsid w:val="00E66451"/>
    <w:rsid w:val="00E72B78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78AB"/>
    <w:rsid w:val="00EE7D10"/>
    <w:rsid w:val="00EF2A94"/>
    <w:rsid w:val="00EF3791"/>
    <w:rsid w:val="00EF58F2"/>
    <w:rsid w:val="00F00693"/>
    <w:rsid w:val="00F020FA"/>
    <w:rsid w:val="00F02EA9"/>
    <w:rsid w:val="00F04DAF"/>
    <w:rsid w:val="00F05C74"/>
    <w:rsid w:val="00F06C9D"/>
    <w:rsid w:val="00F10A5B"/>
    <w:rsid w:val="00F126D8"/>
    <w:rsid w:val="00F16839"/>
    <w:rsid w:val="00F17F8D"/>
    <w:rsid w:val="00F243F3"/>
    <w:rsid w:val="00F301FA"/>
    <w:rsid w:val="00F3260F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3E98"/>
    <w:rsid w:val="00F56513"/>
    <w:rsid w:val="00F57AA0"/>
    <w:rsid w:val="00F65C86"/>
    <w:rsid w:val="00F707CC"/>
    <w:rsid w:val="00F711B4"/>
    <w:rsid w:val="00F80022"/>
    <w:rsid w:val="00F82443"/>
    <w:rsid w:val="00F84283"/>
    <w:rsid w:val="00F84466"/>
    <w:rsid w:val="00F851D3"/>
    <w:rsid w:val="00F900F7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743"/>
    <w:rsid w:val="00FD38EB"/>
    <w:rsid w:val="00FD4A55"/>
    <w:rsid w:val="00FD4EE6"/>
    <w:rsid w:val="00FE1BD1"/>
    <w:rsid w:val="00FE4C94"/>
    <w:rsid w:val="00FE4E5D"/>
    <w:rsid w:val="00FE577D"/>
    <w:rsid w:val="00FE7745"/>
    <w:rsid w:val="00FE79ED"/>
    <w:rsid w:val="00FF0500"/>
    <w:rsid w:val="00FF189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2969</TotalTime>
  <Pages>11</Pages>
  <Words>681</Words>
  <Characters>3888</Characters>
  <Application>Microsoft Office Word</Application>
  <DocSecurity>0</DocSecurity>
  <Lines>32</Lines>
  <Paragraphs>9</Paragraphs>
  <ScaleCrop>false</ScaleCrop>
  <Company>oracle</Company>
  <LinksUpToDate>false</LinksUpToDate>
  <CharactersWithSpaces>4560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45</cp:revision>
  <cp:lastPrinted>2007-01-11T05:54:00Z</cp:lastPrinted>
  <dcterms:created xsi:type="dcterms:W3CDTF">2012-02-17T10:36:00Z</dcterms:created>
  <dcterms:modified xsi:type="dcterms:W3CDTF">2012-04-06T03:21:00Z</dcterms:modified>
</cp:coreProperties>
</file>