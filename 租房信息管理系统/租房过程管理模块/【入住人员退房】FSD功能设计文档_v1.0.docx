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6F06D9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入住人员</w:t>
      </w:r>
      <w:r w:rsidR="007136E0">
        <w:rPr>
          <w:rStyle w:val="HighlightedVariable"/>
          <w:rFonts w:ascii="Book Antiqua" w:hAnsi="Book Antiqua" w:hint="eastAsia"/>
        </w:rPr>
        <w:t>退房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9507472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FD3743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9507472" w:history="1">
        <w:r w:rsidR="00FD3743" w:rsidRPr="00CC7508">
          <w:rPr>
            <w:rStyle w:val="ad"/>
            <w:rFonts w:hint="eastAsia"/>
            <w:noProof/>
          </w:rPr>
          <w:t>文档控制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_Toc319507472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2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73" w:history="1">
        <w:r w:rsidR="00FD3743" w:rsidRPr="00CC7508">
          <w:rPr>
            <w:rStyle w:val="ad"/>
            <w:noProof/>
          </w:rPr>
          <w:t xml:space="preserve">1 </w:t>
        </w:r>
        <w:r w:rsidR="00FD3743" w:rsidRPr="00CC7508">
          <w:rPr>
            <w:rStyle w:val="ad"/>
            <w:rFonts w:hint="eastAsia"/>
            <w:noProof/>
          </w:rPr>
          <w:t>功能概述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_Toc319507473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4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74" w:history="1">
        <w:r w:rsidR="00FD3743" w:rsidRPr="00CC7508">
          <w:rPr>
            <w:rStyle w:val="ad"/>
            <w:noProof/>
          </w:rPr>
          <w:t xml:space="preserve">2 </w:t>
        </w:r>
        <w:r w:rsidR="00FD3743" w:rsidRPr="00CC7508">
          <w:rPr>
            <w:rStyle w:val="ad"/>
            <w:rFonts w:hint="eastAsia"/>
            <w:noProof/>
          </w:rPr>
          <w:t>入住人员退房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_Toc319507474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5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75" w:history="1">
        <w:r w:rsidR="00FD3743" w:rsidRPr="00CC7508">
          <w:rPr>
            <w:rStyle w:val="ad"/>
            <w:noProof/>
          </w:rPr>
          <w:t xml:space="preserve">2.1 </w:t>
        </w:r>
        <w:r w:rsidR="00FD3743" w:rsidRPr="00CC7508">
          <w:rPr>
            <w:rStyle w:val="ad"/>
            <w:rFonts w:hint="eastAsia"/>
            <w:noProof/>
          </w:rPr>
          <w:t>前提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_Toc319507475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5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76" w:history="1">
        <w:r w:rsidR="00FD3743" w:rsidRPr="00CC7508">
          <w:rPr>
            <w:rStyle w:val="ad"/>
            <w:noProof/>
          </w:rPr>
          <w:t xml:space="preserve">2.2 </w:t>
        </w:r>
        <w:r w:rsidR="00FD3743" w:rsidRPr="00CC7508">
          <w:rPr>
            <w:rStyle w:val="ad"/>
            <w:rFonts w:hint="eastAsia"/>
            <w:noProof/>
          </w:rPr>
          <w:t>术语定义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_Toc319507476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5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77" w:history="1">
        <w:r w:rsidR="00FD3743" w:rsidRPr="00CC7508">
          <w:rPr>
            <w:rStyle w:val="ad"/>
            <w:noProof/>
          </w:rPr>
          <w:t xml:space="preserve">2.3 </w:t>
        </w:r>
        <w:r w:rsidR="00FD3743" w:rsidRPr="00CC7508">
          <w:rPr>
            <w:rStyle w:val="ad"/>
            <w:rFonts w:hint="eastAsia"/>
            <w:noProof/>
          </w:rPr>
          <w:t>用户权限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_Toc319507477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5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78" w:history="1">
        <w:r w:rsidR="00FD3743" w:rsidRPr="00CC7508">
          <w:rPr>
            <w:rStyle w:val="ad"/>
            <w:noProof/>
          </w:rPr>
          <w:t xml:space="preserve">2.4 </w:t>
        </w:r>
        <w:r w:rsidR="00FD3743" w:rsidRPr="00CC7508">
          <w:rPr>
            <w:rStyle w:val="ad"/>
            <w:rFonts w:hint="eastAsia"/>
            <w:noProof/>
          </w:rPr>
          <w:t>操作流程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_Toc319507478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6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79" w:history="1">
        <w:r w:rsidR="00FD3743" w:rsidRPr="00CC7508">
          <w:rPr>
            <w:rStyle w:val="ad"/>
            <w:noProof/>
          </w:rPr>
          <w:t xml:space="preserve">2.5 </w:t>
        </w:r>
        <w:r w:rsidR="00FD3743" w:rsidRPr="00CC7508">
          <w:rPr>
            <w:rStyle w:val="ad"/>
            <w:rFonts w:hint="eastAsia"/>
            <w:noProof/>
          </w:rPr>
          <w:t>界面设计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_Toc319507479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6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80" w:history="1">
        <w:r w:rsidR="00FD3743" w:rsidRPr="00CC7508">
          <w:rPr>
            <w:rStyle w:val="ad"/>
            <w:noProof/>
          </w:rPr>
          <w:t xml:space="preserve">2.6 </w:t>
        </w:r>
        <w:r w:rsidR="00FD3743" w:rsidRPr="00CC7508">
          <w:rPr>
            <w:rStyle w:val="ad"/>
            <w:rFonts w:hint="eastAsia"/>
            <w:noProof/>
          </w:rPr>
          <w:t>界面数据及其校验规则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_Toc319507480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6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81" w:history="1">
        <w:r w:rsidR="00FD3743" w:rsidRPr="00CC7508">
          <w:rPr>
            <w:rStyle w:val="ad"/>
            <w:noProof/>
          </w:rPr>
          <w:t xml:space="preserve">2.7 </w:t>
        </w:r>
        <w:r w:rsidR="00FD3743" w:rsidRPr="00CC7508">
          <w:rPr>
            <w:rStyle w:val="ad"/>
            <w:rFonts w:hint="eastAsia"/>
            <w:noProof/>
          </w:rPr>
          <w:t>业务规则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_Toc319507481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7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82" w:history="1">
        <w:r w:rsidR="00FD3743" w:rsidRPr="00CC7508">
          <w:rPr>
            <w:rStyle w:val="ad"/>
            <w:noProof/>
          </w:rPr>
          <w:t xml:space="preserve">2.8 </w:t>
        </w:r>
        <w:r w:rsidR="00FD3743" w:rsidRPr="00CC7508">
          <w:rPr>
            <w:rStyle w:val="ad"/>
            <w:rFonts w:hint="eastAsia"/>
            <w:noProof/>
          </w:rPr>
          <w:t>特殊逻辑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_Toc319507482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8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83" w:history="1">
        <w:r w:rsidR="00FD3743" w:rsidRPr="00CC7508">
          <w:rPr>
            <w:rStyle w:val="ad"/>
            <w:noProof/>
          </w:rPr>
          <w:t xml:space="preserve">2.9 </w:t>
        </w:r>
        <w:r w:rsidR="00FD3743" w:rsidRPr="00CC7508">
          <w:rPr>
            <w:rStyle w:val="ad"/>
            <w:rFonts w:hint="eastAsia"/>
            <w:noProof/>
          </w:rPr>
          <w:t>系统</w:t>
        </w:r>
        <w:r w:rsidR="00FD3743" w:rsidRPr="00CC7508">
          <w:rPr>
            <w:rStyle w:val="ad"/>
            <w:noProof/>
          </w:rPr>
          <w:t>Message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_Toc319507483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8</w:t>
        </w:r>
        <w:r w:rsidR="00FD3743">
          <w:rPr>
            <w:noProof/>
            <w:webHidden/>
          </w:rPr>
          <w:fldChar w:fldCharType="end"/>
        </w:r>
      </w:hyperlink>
    </w:p>
    <w:p w:rsidR="00FD3743" w:rsidRDefault="000360B7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507484" w:history="1">
        <w:r w:rsidR="00FD3743" w:rsidRPr="00CC7508">
          <w:rPr>
            <w:rStyle w:val="ad"/>
            <w:noProof/>
          </w:rPr>
          <w:t xml:space="preserve">2.10 </w:t>
        </w:r>
        <w:r w:rsidR="00FD3743" w:rsidRPr="00CC7508">
          <w:rPr>
            <w:rStyle w:val="ad"/>
            <w:rFonts w:hint="eastAsia"/>
            <w:noProof/>
          </w:rPr>
          <w:t>附件</w:t>
        </w:r>
        <w:r w:rsidR="00FD3743">
          <w:rPr>
            <w:noProof/>
            <w:webHidden/>
          </w:rPr>
          <w:tab/>
        </w:r>
        <w:r w:rsidR="00FD3743">
          <w:rPr>
            <w:noProof/>
            <w:webHidden/>
          </w:rPr>
          <w:fldChar w:fldCharType="begin"/>
        </w:r>
        <w:r w:rsidR="00FD3743">
          <w:rPr>
            <w:noProof/>
            <w:webHidden/>
          </w:rPr>
          <w:instrText xml:space="preserve"> PAGEREF _Toc319507484 \h </w:instrText>
        </w:r>
        <w:r w:rsidR="00FD3743">
          <w:rPr>
            <w:noProof/>
            <w:webHidden/>
          </w:rPr>
        </w:r>
        <w:r w:rsidR="00FD3743">
          <w:rPr>
            <w:noProof/>
            <w:webHidden/>
          </w:rPr>
          <w:fldChar w:fldCharType="separate"/>
        </w:r>
        <w:r w:rsidR="00FD3743">
          <w:rPr>
            <w:noProof/>
            <w:webHidden/>
          </w:rPr>
          <w:t>8</w:t>
        </w:r>
        <w:r w:rsidR="00FD3743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9507473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6F06D9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7136E0">
        <w:rPr>
          <w:rFonts w:hint="eastAsia"/>
          <w:color w:val="0000FF"/>
        </w:rPr>
        <w:t>可以对入住人员进行退房操作。</w:t>
      </w:r>
    </w:p>
    <w:p w:rsidR="00ED6F2E" w:rsidRPr="00FE79ED" w:rsidRDefault="002D4453" w:rsidP="00ED6F2E">
      <w:pPr>
        <w:pStyle w:val="2"/>
      </w:pPr>
      <w:bookmarkStart w:id="4" w:name="_Toc319507474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7136E0">
        <w:rPr>
          <w:rFonts w:hint="eastAsia"/>
        </w:rPr>
        <w:t>入住人员退房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9507475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9507476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9507477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9507478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9507479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D16BC9" w:rsidP="006C4186">
      <w:pPr>
        <w:pStyle w:val="a0"/>
        <w:ind w:left="0"/>
      </w:pPr>
      <w:r>
        <w:object w:dxaOrig="15760" w:dyaOrig="7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225.75pt" o:ole="">
            <v:imagedata r:id="rId8" o:title=""/>
          </v:shape>
          <o:OLEObject Type="Embed" ProgID="Excel.Sheet.12" ShapeID="_x0000_i1025" DrawAspect="Content" ObjectID="_1393936735" r:id="rId9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2E48E5" w:rsidRDefault="002E48E5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9507480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A15322" w:rsidTr="00CC3B49">
        <w:tc>
          <w:tcPr>
            <w:tcW w:w="10147" w:type="dxa"/>
            <w:gridSpan w:val="8"/>
          </w:tcPr>
          <w:p w:rsidR="00A15322" w:rsidRDefault="000C069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  <w:r w:rsidR="004B331B">
              <w:rPr>
                <w:rFonts w:hint="eastAsia"/>
                <w:color w:val="0000FF"/>
                <w:sz w:val="18"/>
              </w:rPr>
              <w:t>条件</w:t>
            </w:r>
            <w:r w:rsidR="00A15322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BE3208" w:rsidTr="00BA2B01">
        <w:tc>
          <w:tcPr>
            <w:tcW w:w="540" w:type="dxa"/>
          </w:tcPr>
          <w:p w:rsidR="00BE3208" w:rsidRDefault="00BE320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E3208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BE3208" w:rsidRDefault="00BE320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E3208" w:rsidRDefault="00BE320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</w:t>
            </w:r>
            <w:r w:rsidR="00934806">
              <w:rPr>
                <w:rFonts w:hint="eastAsia"/>
                <w:color w:val="0000FF"/>
                <w:sz w:val="18"/>
              </w:rPr>
              <w:t>姓名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8A09FD" w:rsidRDefault="008C700C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36D4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FD3743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FD3743" w:rsidRDefault="00FD3743" w:rsidP="001051D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D3743" w:rsidRDefault="00FD3743" w:rsidP="001051D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D3743" w:rsidRDefault="00FD3743" w:rsidP="001051D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D3743" w:rsidRDefault="00FD3743" w:rsidP="001051DF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D3743" w:rsidRDefault="00FD3743" w:rsidP="001051DF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FD3743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FD3743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入住日期从</w:t>
            </w:r>
          </w:p>
        </w:tc>
        <w:tc>
          <w:tcPr>
            <w:tcW w:w="869" w:type="dxa"/>
          </w:tcPr>
          <w:p w:rsidR="00FD3743" w:rsidRDefault="00FD3743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FD3743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FD3743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入住日期到</w:t>
            </w:r>
          </w:p>
        </w:tc>
        <w:tc>
          <w:tcPr>
            <w:tcW w:w="869" w:type="dxa"/>
          </w:tcPr>
          <w:p w:rsidR="00FD3743" w:rsidRDefault="00FD3743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FD3743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FD3743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</w:p>
        </w:tc>
        <w:tc>
          <w:tcPr>
            <w:tcW w:w="869" w:type="dxa"/>
          </w:tcPr>
          <w:p w:rsidR="00FD3743" w:rsidRDefault="00FD3743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D3743" w:rsidRDefault="00FD3743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D3743" w:rsidRDefault="00FD3743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D3743" w:rsidRDefault="00FD3743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D3743" w:rsidRDefault="00FD3743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FD3743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FD3743" w:rsidTr="00730C9B">
        <w:trPr>
          <w:trHeight w:val="614"/>
        </w:trPr>
        <w:tc>
          <w:tcPr>
            <w:tcW w:w="10147" w:type="dxa"/>
            <w:gridSpan w:val="8"/>
          </w:tcPr>
          <w:p w:rsidR="00FD3743" w:rsidRDefault="00FD3743" w:rsidP="000C06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lastRenderedPageBreak/>
              <w:t>查询结果界面</w:t>
            </w:r>
          </w:p>
        </w:tc>
      </w:tr>
      <w:tr w:rsidR="00D44D6E" w:rsidTr="00BA2B01">
        <w:tc>
          <w:tcPr>
            <w:tcW w:w="540" w:type="dxa"/>
          </w:tcPr>
          <w:p w:rsidR="00D44D6E" w:rsidRDefault="00D44D6E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D44D6E" w:rsidRDefault="00D44D6E" w:rsidP="007D029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7D02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Pr="002931BE" w:rsidRDefault="00D44D6E" w:rsidP="007D0296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7D029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7D029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B005CB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Note8</w:t>
            </w:r>
          </w:p>
        </w:tc>
      </w:tr>
      <w:tr w:rsidR="00D44D6E" w:rsidTr="00BA2B01">
        <w:tc>
          <w:tcPr>
            <w:tcW w:w="540" w:type="dxa"/>
          </w:tcPr>
          <w:p w:rsidR="00D44D6E" w:rsidRDefault="00D44D6E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入住人员编号</w:t>
            </w:r>
          </w:p>
        </w:tc>
        <w:tc>
          <w:tcPr>
            <w:tcW w:w="869" w:type="dxa"/>
          </w:tcPr>
          <w:p w:rsidR="00D44D6E" w:rsidRDefault="00D44D6E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Pr="002931BE" w:rsidRDefault="00D44D6E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D44D6E" w:rsidRDefault="00D44D6E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Pr="002931BE" w:rsidRDefault="00D44D6E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Pr="002931BE" w:rsidRDefault="00D44D6E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D44D6E" w:rsidRDefault="00D44D6E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D44D6E" w:rsidRDefault="00D44D6E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Default="00D44D6E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D44D6E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44D6E" w:rsidTr="00BA2B01">
        <w:tc>
          <w:tcPr>
            <w:tcW w:w="540" w:type="dxa"/>
          </w:tcPr>
          <w:p w:rsidR="00D44D6E" w:rsidRDefault="00D44D6E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入住日期</w:t>
            </w:r>
          </w:p>
        </w:tc>
        <w:tc>
          <w:tcPr>
            <w:tcW w:w="869" w:type="dxa"/>
          </w:tcPr>
          <w:p w:rsidR="00D44D6E" w:rsidRDefault="00D44D6E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44D6E" w:rsidRDefault="00D44D6E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44D6E" w:rsidRDefault="00D44D6E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44D6E" w:rsidRDefault="00D44D6E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44D6E" w:rsidRDefault="00BB0B53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 w:rsidR="001D02DF" w:rsidTr="00BA2B01">
        <w:tc>
          <w:tcPr>
            <w:tcW w:w="540" w:type="dxa"/>
          </w:tcPr>
          <w:p w:rsidR="001D02DF" w:rsidRDefault="001D02D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D02DF" w:rsidRDefault="001D02D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入住天数</w:t>
            </w:r>
          </w:p>
        </w:tc>
        <w:tc>
          <w:tcPr>
            <w:tcW w:w="869" w:type="dxa"/>
          </w:tcPr>
          <w:p w:rsidR="001D02DF" w:rsidRDefault="001D02DF" w:rsidP="007D029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1D02DF" w:rsidRDefault="001D02DF" w:rsidP="007D02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D02DF" w:rsidRDefault="001D02DF" w:rsidP="007D02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D02DF" w:rsidRDefault="001D02DF" w:rsidP="007D029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D02DF" w:rsidRDefault="001D02DF" w:rsidP="007D029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D02DF" w:rsidRDefault="001D02DF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BB0B53">
              <w:rPr>
                <w:rFonts w:hint="eastAsia"/>
                <w:color w:val="0000FF"/>
                <w:sz w:val="18"/>
              </w:rPr>
              <w:t>6</w:t>
            </w:r>
          </w:p>
        </w:tc>
      </w:tr>
      <w:tr w:rsidR="001D02DF" w:rsidTr="00BA2B01">
        <w:tc>
          <w:tcPr>
            <w:tcW w:w="540" w:type="dxa"/>
          </w:tcPr>
          <w:p w:rsidR="001D02DF" w:rsidRDefault="001D02D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D02DF" w:rsidRDefault="001D02D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入住人员状态</w:t>
            </w:r>
          </w:p>
        </w:tc>
        <w:tc>
          <w:tcPr>
            <w:tcW w:w="869" w:type="dxa"/>
          </w:tcPr>
          <w:p w:rsidR="001D02DF" w:rsidRDefault="001D02DF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D02DF" w:rsidRDefault="001D02D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D02DF" w:rsidRDefault="001D02D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D02DF" w:rsidRDefault="001D02D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D02DF" w:rsidRDefault="001D02D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D02DF" w:rsidRDefault="001D02DF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976D11" w:rsidTr="00BA2B01">
        <w:tc>
          <w:tcPr>
            <w:tcW w:w="540" w:type="dxa"/>
          </w:tcPr>
          <w:p w:rsidR="00976D11" w:rsidRDefault="00976D11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976D11" w:rsidRDefault="00976D11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退房日期</w:t>
            </w:r>
          </w:p>
        </w:tc>
        <w:tc>
          <w:tcPr>
            <w:tcW w:w="869" w:type="dxa"/>
          </w:tcPr>
          <w:p w:rsidR="00976D11" w:rsidRDefault="00976D11" w:rsidP="00D5083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976D11" w:rsidRDefault="00976D11" w:rsidP="00D5083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976D11" w:rsidRDefault="00976D11" w:rsidP="00D5083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976D11" w:rsidRDefault="00976D11" w:rsidP="00D5083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976D11" w:rsidRDefault="00976D11" w:rsidP="00D5083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976D11" w:rsidRDefault="00E20E9D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976D11" w:rsidTr="00BA2B01">
        <w:tc>
          <w:tcPr>
            <w:tcW w:w="540" w:type="dxa"/>
          </w:tcPr>
          <w:p w:rsidR="00976D11" w:rsidRDefault="00976D11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976D11" w:rsidRDefault="00976D11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退房</w:t>
            </w:r>
          </w:p>
        </w:tc>
        <w:tc>
          <w:tcPr>
            <w:tcW w:w="869" w:type="dxa"/>
          </w:tcPr>
          <w:p w:rsidR="00976D11" w:rsidRDefault="00976D11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976D11" w:rsidRDefault="00976D11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976D11" w:rsidRDefault="00976D11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976D11" w:rsidRDefault="00976D11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976D11" w:rsidRDefault="00976D11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976D11" w:rsidRDefault="00976D11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Default="00CB14D9" w:rsidP="0085492F">
      <w:pPr>
        <w:pStyle w:val="a0"/>
      </w:pPr>
    </w:p>
    <w:p w:rsidR="0085492F" w:rsidRDefault="002D4453" w:rsidP="0085492F">
      <w:pPr>
        <w:pStyle w:val="3"/>
      </w:pPr>
      <w:bookmarkStart w:id="11" w:name="_Toc319507481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286679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性别：下拉框，内容为“男”、“女”。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所在部门：下拉框，内容为“</w:t>
      </w:r>
      <w:r>
        <w:rPr>
          <w:rFonts w:hint="eastAsia"/>
          <w:color w:val="0000FF"/>
        </w:rPr>
        <w:t>MAS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SAP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ORACLE</w:t>
      </w:r>
      <w:r>
        <w:rPr>
          <w:rFonts w:hint="eastAsia"/>
          <w:color w:val="0000FF"/>
        </w:rPr>
        <w:t>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color w:val="0000FF"/>
        </w:rPr>
        <w:t>B</w:t>
      </w:r>
      <w:r>
        <w:rPr>
          <w:rFonts w:hint="eastAsia"/>
          <w:color w:val="0000FF"/>
        </w:rPr>
        <w:t>ase</w:t>
      </w:r>
      <w:r>
        <w:rPr>
          <w:rFonts w:hint="eastAsia"/>
          <w:color w:val="0000FF"/>
        </w:rPr>
        <w:t>地：下拉框，内容为“上海”、“北京”、“广州”。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查询：点击查询按钮，查询结果显示符合查询条件的记录。</w:t>
      </w:r>
    </w:p>
    <w:p w:rsidR="00546CDC" w:rsidRDefault="001D02DF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入住日期</w:t>
      </w:r>
      <w:r w:rsidR="00546CDC">
        <w:rPr>
          <w:rFonts w:hint="eastAsia"/>
          <w:color w:val="0000FF"/>
        </w:rPr>
        <w:t>：为该入住人员在合同里的新建日期</w:t>
      </w:r>
    </w:p>
    <w:p w:rsidR="001D02DF" w:rsidRDefault="001D02DF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入住天数：</w:t>
      </w:r>
      <w:r w:rsidR="00C1660C">
        <w:rPr>
          <w:rFonts w:hint="eastAsia"/>
          <w:color w:val="0000FF"/>
        </w:rPr>
        <w:t>当前系统日期减去</w:t>
      </w:r>
      <w:r w:rsidR="00BB0B53">
        <w:rPr>
          <w:rFonts w:hint="eastAsia"/>
          <w:color w:val="0000FF"/>
        </w:rPr>
        <w:t>入住日期。</w:t>
      </w:r>
      <w:bookmarkStart w:id="12" w:name="_GoBack"/>
      <w:bookmarkEnd w:id="12"/>
    </w:p>
    <w:p w:rsidR="00976D11" w:rsidRDefault="00976D11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退房日期：必填项。</w:t>
      </w:r>
    </w:p>
    <w:p w:rsidR="00B005CB" w:rsidRDefault="00B005CB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房屋合同编号：超链接，点击可进入房屋合同详细信息界面。</w:t>
      </w:r>
    </w:p>
    <w:p w:rsidR="00FD3743" w:rsidRDefault="00FD3743" w:rsidP="00546CDC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3" w:name="_Toc319507482"/>
      <w:r>
        <w:rPr>
          <w:rFonts w:hint="eastAsia"/>
        </w:rPr>
        <w:lastRenderedPageBreak/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391E7E" w:rsidRDefault="00BB0B53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查询结果只显示入住人员状态为已入住的。</w:t>
      </w:r>
    </w:p>
    <w:p w:rsidR="00C1660C" w:rsidRDefault="00C1660C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点击退房按钮之后，所对应的入住人员在合同里面会删除，不再属于房屋合同里面的一员。</w:t>
      </w:r>
      <w:r w:rsidR="00D16BC9">
        <w:rPr>
          <w:rFonts w:hint="eastAsia"/>
          <w:color w:val="0000FF"/>
        </w:rPr>
        <w:t>同时合同查询功能里“已住床位”、“剩余床位”数量会发生变化。</w:t>
      </w:r>
      <w:r w:rsidR="0055421D">
        <w:rPr>
          <w:rFonts w:hint="eastAsia"/>
          <w:color w:val="0000FF"/>
        </w:rPr>
        <w:t>入住人员状态也要转为“已退房”状态。</w:t>
      </w:r>
    </w:p>
    <w:p w:rsidR="00D16BC9" w:rsidRDefault="00D16BC9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后台记录退房日期，之后费用模块的功能将根据这一日期进行费用结算。</w:t>
      </w:r>
    </w:p>
    <w:p w:rsidR="00976D11" w:rsidRPr="00FD3743" w:rsidRDefault="00976D11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如果没有选择退房日期，直接点击退房按钮，则报错</w:t>
      </w:r>
      <w:r>
        <w:rPr>
          <w:rFonts w:hint="eastAsia"/>
          <w:color w:val="0000FF"/>
        </w:rPr>
        <w:t>Message1</w:t>
      </w:r>
    </w:p>
    <w:p w:rsidR="00391E7E" w:rsidRPr="006E7C21" w:rsidRDefault="00391E7E" w:rsidP="00391E7E">
      <w:pPr>
        <w:pStyle w:val="a0"/>
        <w:ind w:left="420"/>
        <w:rPr>
          <w:color w:val="0000FF"/>
        </w:rPr>
      </w:pPr>
    </w:p>
    <w:p w:rsidR="00286679" w:rsidRDefault="00286679" w:rsidP="0065771A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4" w:name="_Toc319507483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286679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55421D" w:rsidP="00645E2F">
            <w:pPr>
              <w:pStyle w:val="a0"/>
              <w:ind w:left="0"/>
            </w:pPr>
            <w:r>
              <w:rPr>
                <w:rFonts w:hint="eastAsia"/>
              </w:rPr>
              <w:t>请先选择退房日期！</w:t>
            </w:r>
          </w:p>
        </w:tc>
      </w:tr>
      <w:tr w:rsidR="00645E2F">
        <w:tc>
          <w:tcPr>
            <w:tcW w:w="1428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645E2F" w:rsidRDefault="00645E2F" w:rsidP="0085492F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656" w:type="dxa"/>
          </w:tcPr>
          <w:p w:rsidR="0085492F" w:rsidRDefault="006E7C21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  <w:tr w:rsidR="00391E7E" w:rsidRPr="00BC14A7">
        <w:tc>
          <w:tcPr>
            <w:tcW w:w="1428" w:type="dxa"/>
          </w:tcPr>
          <w:p w:rsidR="00391E7E" w:rsidRDefault="00391E7E" w:rsidP="0085492F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 w:rsidR="00391E7E" w:rsidRDefault="00391E7E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391E7E" w:rsidRDefault="00391E7E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9507484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0"/>
      <w:footerReference w:type="default" r:id="rId11"/>
      <w:footerReference w:type="first" r:id="rId12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0B7" w:rsidRDefault="000360B7">
      <w:r>
        <w:separator/>
      </w:r>
    </w:p>
  </w:endnote>
  <w:endnote w:type="continuationSeparator" w:id="0">
    <w:p w:rsidR="000360B7" w:rsidRDefault="000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6E0" w:rsidRDefault="007136E0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D217BF">
      <w:rPr>
        <w:rStyle w:val="ab"/>
        <w:rFonts w:ascii="Book Antiqua" w:hAnsi="Book Antiqua"/>
        <w:noProof/>
      </w:rPr>
      <w:t>7</w:t>
    </w:r>
    <w:r>
      <w:rPr>
        <w:rStyle w:val="ab"/>
        <w:rFonts w:ascii="Book Antiqua" w:hAnsi="Book Antiqua"/>
      </w:rPr>
      <w:fldChar w:fldCharType="end"/>
    </w:r>
  </w:p>
  <w:p w:rsidR="007136E0" w:rsidRDefault="007136E0">
    <w:pPr>
      <w:pStyle w:val="a5"/>
      <w:tabs>
        <w:tab w:val="clear" w:pos="7920"/>
      </w:tabs>
      <w:ind w:right="360"/>
    </w:pPr>
  </w:p>
  <w:p w:rsidR="007136E0" w:rsidRDefault="007136E0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6E0" w:rsidRDefault="007136E0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0B7" w:rsidRDefault="000360B7">
      <w:r>
        <w:separator/>
      </w:r>
    </w:p>
  </w:footnote>
  <w:footnote w:type="continuationSeparator" w:id="0">
    <w:p w:rsidR="000360B7" w:rsidRDefault="00036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6E0" w:rsidRDefault="007136E0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0360B7">
      <w:fldChar w:fldCharType="begin"/>
    </w:r>
    <w:r w:rsidR="000360B7">
      <w:instrText xml:space="preserve"> REF DocControlNumber </w:instrText>
    </w:r>
    <w:r w:rsidR="000360B7">
      <w:fldChar w:fldCharType="separate"/>
    </w:r>
    <w:r>
      <w:instrText xml:space="preserve"> </w:instrText>
    </w:r>
    <w:r w:rsidR="000360B7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0360B7">
      <w:fldChar w:fldCharType="begin"/>
    </w:r>
    <w:r w:rsidR="000360B7">
      <w:instrText xml:space="preserve"> REF DocControlNumber </w:instrText>
    </w:r>
    <w:r w:rsidR="000360B7">
      <w:fldChar w:fldCharType="separate"/>
    </w:r>
    <w:r>
      <w:instrText xml:space="preserve"> </w:instrText>
    </w:r>
    <w:r w:rsidR="000360B7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7136E0" w:rsidRDefault="007136E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1C82239"/>
    <w:multiLevelType w:val="hybridMultilevel"/>
    <w:tmpl w:val="1646F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7AB74C0"/>
    <w:multiLevelType w:val="hybridMultilevel"/>
    <w:tmpl w:val="59744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6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62C4A65"/>
    <w:multiLevelType w:val="hybridMultilevel"/>
    <w:tmpl w:val="59349C5C"/>
    <w:lvl w:ilvl="0" w:tplc="55B0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9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5"/>
  </w:num>
  <w:num w:numId="6">
    <w:abstractNumId w:val="10"/>
  </w:num>
  <w:num w:numId="7">
    <w:abstractNumId w:val="17"/>
  </w:num>
  <w:num w:numId="8">
    <w:abstractNumId w:val="7"/>
  </w:num>
  <w:num w:numId="9">
    <w:abstractNumId w:val="25"/>
  </w:num>
  <w:num w:numId="10">
    <w:abstractNumId w:val="28"/>
  </w:num>
  <w:num w:numId="11">
    <w:abstractNumId w:val="1"/>
  </w:num>
  <w:num w:numId="12">
    <w:abstractNumId w:val="19"/>
  </w:num>
  <w:num w:numId="13">
    <w:abstractNumId w:val="22"/>
  </w:num>
  <w:num w:numId="14">
    <w:abstractNumId w:val="26"/>
  </w:num>
  <w:num w:numId="15">
    <w:abstractNumId w:val="20"/>
  </w:num>
  <w:num w:numId="16">
    <w:abstractNumId w:val="21"/>
  </w:num>
  <w:num w:numId="17">
    <w:abstractNumId w:val="8"/>
  </w:num>
  <w:num w:numId="18">
    <w:abstractNumId w:val="9"/>
  </w:num>
  <w:num w:numId="19">
    <w:abstractNumId w:val="6"/>
  </w:num>
  <w:num w:numId="20">
    <w:abstractNumId w:val="24"/>
  </w:num>
  <w:num w:numId="21">
    <w:abstractNumId w:val="2"/>
  </w:num>
  <w:num w:numId="22">
    <w:abstractNumId w:val="14"/>
  </w:num>
  <w:num w:numId="23">
    <w:abstractNumId w:val="12"/>
  </w:num>
  <w:num w:numId="24">
    <w:abstractNumId w:val="29"/>
  </w:num>
  <w:num w:numId="25">
    <w:abstractNumId w:val="5"/>
  </w:num>
  <w:num w:numId="26">
    <w:abstractNumId w:val="4"/>
  </w:num>
  <w:num w:numId="27">
    <w:abstractNumId w:val="16"/>
  </w:num>
  <w:num w:numId="28">
    <w:abstractNumId w:val="13"/>
  </w:num>
  <w:num w:numId="29">
    <w:abstractNumId w:val="27"/>
  </w:num>
  <w:num w:numId="3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60B7"/>
    <w:rsid w:val="000378C7"/>
    <w:rsid w:val="000421CE"/>
    <w:rsid w:val="000433F4"/>
    <w:rsid w:val="000449B5"/>
    <w:rsid w:val="000469D8"/>
    <w:rsid w:val="000515F3"/>
    <w:rsid w:val="0005259A"/>
    <w:rsid w:val="000527DB"/>
    <w:rsid w:val="00055296"/>
    <w:rsid w:val="00056B36"/>
    <w:rsid w:val="00060EDA"/>
    <w:rsid w:val="00061A35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29E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60EF"/>
    <w:rsid w:val="000C0696"/>
    <w:rsid w:val="000C4023"/>
    <w:rsid w:val="000C668A"/>
    <w:rsid w:val="000D06E0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23BA"/>
    <w:rsid w:val="00104532"/>
    <w:rsid w:val="0010574F"/>
    <w:rsid w:val="00105BC2"/>
    <w:rsid w:val="001073AA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534A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2DF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74E"/>
    <w:rsid w:val="003914AF"/>
    <w:rsid w:val="00391E7E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613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15145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46CDC"/>
    <w:rsid w:val="00553A9D"/>
    <w:rsid w:val="0055421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46AD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132F"/>
    <w:rsid w:val="00602661"/>
    <w:rsid w:val="00604966"/>
    <w:rsid w:val="006129DC"/>
    <w:rsid w:val="00615D67"/>
    <w:rsid w:val="00616CBE"/>
    <w:rsid w:val="006177C1"/>
    <w:rsid w:val="006213BF"/>
    <w:rsid w:val="00623999"/>
    <w:rsid w:val="00624561"/>
    <w:rsid w:val="00624662"/>
    <w:rsid w:val="00634AEE"/>
    <w:rsid w:val="00636D4D"/>
    <w:rsid w:val="00636F40"/>
    <w:rsid w:val="006372EC"/>
    <w:rsid w:val="00637B87"/>
    <w:rsid w:val="00645953"/>
    <w:rsid w:val="00645E2F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7C21"/>
    <w:rsid w:val="006F06D9"/>
    <w:rsid w:val="006F35EE"/>
    <w:rsid w:val="006F3AF8"/>
    <w:rsid w:val="006F6650"/>
    <w:rsid w:val="006F75E2"/>
    <w:rsid w:val="00700B94"/>
    <w:rsid w:val="00701767"/>
    <w:rsid w:val="00703905"/>
    <w:rsid w:val="00710019"/>
    <w:rsid w:val="00711237"/>
    <w:rsid w:val="00712A07"/>
    <w:rsid w:val="007136E0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3E58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2C57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C700C"/>
    <w:rsid w:val="008D259E"/>
    <w:rsid w:val="008D2D9F"/>
    <w:rsid w:val="008D729A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9BE"/>
    <w:rsid w:val="00924B2E"/>
    <w:rsid w:val="00927944"/>
    <w:rsid w:val="009300E2"/>
    <w:rsid w:val="00931594"/>
    <w:rsid w:val="009321E1"/>
    <w:rsid w:val="00932BFE"/>
    <w:rsid w:val="00934806"/>
    <w:rsid w:val="00934C9C"/>
    <w:rsid w:val="00936BD5"/>
    <w:rsid w:val="00937D93"/>
    <w:rsid w:val="00940781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6D11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0D3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2E20"/>
    <w:rsid w:val="00AF383E"/>
    <w:rsid w:val="00AF6EBF"/>
    <w:rsid w:val="00B005CB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07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0B53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13813"/>
    <w:rsid w:val="00C15837"/>
    <w:rsid w:val="00C1660C"/>
    <w:rsid w:val="00C205CE"/>
    <w:rsid w:val="00C341B3"/>
    <w:rsid w:val="00C34513"/>
    <w:rsid w:val="00C37CAF"/>
    <w:rsid w:val="00C4229A"/>
    <w:rsid w:val="00C42EE2"/>
    <w:rsid w:val="00C43836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1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16BC9"/>
    <w:rsid w:val="00D204AD"/>
    <w:rsid w:val="00D20DB7"/>
    <w:rsid w:val="00D217BF"/>
    <w:rsid w:val="00D21B14"/>
    <w:rsid w:val="00D2516D"/>
    <w:rsid w:val="00D2620F"/>
    <w:rsid w:val="00D32843"/>
    <w:rsid w:val="00D34B8E"/>
    <w:rsid w:val="00D44A5C"/>
    <w:rsid w:val="00D44D6E"/>
    <w:rsid w:val="00D46E3A"/>
    <w:rsid w:val="00D472C3"/>
    <w:rsid w:val="00D47DBE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0E9D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5AAB"/>
    <w:rsid w:val="00E66451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6839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743"/>
    <w:rsid w:val="00FD38EB"/>
    <w:rsid w:val="00FD4A55"/>
    <w:rsid w:val="00FD4EE6"/>
    <w:rsid w:val="00FE1BD1"/>
    <w:rsid w:val="00FE4C94"/>
    <w:rsid w:val="00FE4E5D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</Template>
  <TotalTime>2828</TotalTime>
  <Pages>8</Pages>
  <Words>456</Words>
  <Characters>2603</Characters>
  <Application>Microsoft Office Word</Application>
  <DocSecurity>0</DocSecurity>
  <Lines>21</Lines>
  <Paragraphs>6</Paragraphs>
  <ScaleCrop>false</ScaleCrop>
  <Company>oracle</Company>
  <LinksUpToDate>false</LinksUpToDate>
  <CharactersWithSpaces>3053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39</cp:revision>
  <cp:lastPrinted>2007-01-11T05:54:00Z</cp:lastPrinted>
  <dcterms:created xsi:type="dcterms:W3CDTF">2012-02-17T10:36:00Z</dcterms:created>
  <dcterms:modified xsi:type="dcterms:W3CDTF">2012-03-22T07:52:00Z</dcterms:modified>
</cp:coreProperties>
</file>