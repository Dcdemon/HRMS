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3E40F4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入住人员收款明细</w:t>
      </w:r>
      <w:r w:rsidR="007C74F0">
        <w:rPr>
          <w:rStyle w:val="HighlightedVariable"/>
          <w:rFonts w:ascii="Book Antiqua" w:hAnsi="Book Antiqua" w:hint="eastAsia"/>
        </w:rPr>
        <w:t>查询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22607860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3E40F4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2607860" w:history="1">
        <w:r w:rsidR="003E40F4" w:rsidRPr="0051435E">
          <w:rPr>
            <w:rStyle w:val="ad"/>
            <w:rFonts w:hint="eastAsia"/>
            <w:noProof/>
          </w:rPr>
          <w:t>文档控制</w:t>
        </w:r>
        <w:r w:rsidR="003E40F4">
          <w:rPr>
            <w:noProof/>
            <w:webHidden/>
          </w:rPr>
          <w:tab/>
        </w:r>
        <w:r w:rsidR="003E40F4">
          <w:rPr>
            <w:noProof/>
            <w:webHidden/>
          </w:rPr>
          <w:fldChar w:fldCharType="begin"/>
        </w:r>
        <w:r w:rsidR="003E40F4">
          <w:rPr>
            <w:noProof/>
            <w:webHidden/>
          </w:rPr>
          <w:instrText xml:space="preserve"> PAGEREF _Toc322607860 \h </w:instrText>
        </w:r>
        <w:r w:rsidR="003E40F4">
          <w:rPr>
            <w:noProof/>
            <w:webHidden/>
          </w:rPr>
        </w:r>
        <w:r w:rsidR="003E40F4">
          <w:rPr>
            <w:noProof/>
            <w:webHidden/>
          </w:rPr>
          <w:fldChar w:fldCharType="separate"/>
        </w:r>
        <w:r w:rsidR="003E40F4">
          <w:rPr>
            <w:noProof/>
            <w:webHidden/>
          </w:rPr>
          <w:t>2</w:t>
        </w:r>
        <w:r w:rsidR="003E40F4">
          <w:rPr>
            <w:noProof/>
            <w:webHidden/>
          </w:rPr>
          <w:fldChar w:fldCharType="end"/>
        </w:r>
      </w:hyperlink>
    </w:p>
    <w:p w:rsidR="003E40F4" w:rsidRDefault="003E40F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1" w:history="1">
        <w:r w:rsidRPr="0051435E">
          <w:rPr>
            <w:rStyle w:val="ad"/>
            <w:noProof/>
          </w:rPr>
          <w:t xml:space="preserve">1 </w:t>
        </w:r>
        <w:r w:rsidRPr="0051435E">
          <w:rPr>
            <w:rStyle w:val="ad"/>
            <w:rFonts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2" w:history="1">
        <w:r w:rsidRPr="0051435E">
          <w:rPr>
            <w:rStyle w:val="ad"/>
            <w:noProof/>
          </w:rPr>
          <w:t xml:space="preserve">2 </w:t>
        </w:r>
        <w:r w:rsidRPr="0051435E">
          <w:rPr>
            <w:rStyle w:val="ad"/>
            <w:rFonts w:hint="eastAsia"/>
            <w:noProof/>
          </w:rPr>
          <w:t>入住人员收款明细查询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3" w:history="1">
        <w:r w:rsidRPr="0051435E">
          <w:rPr>
            <w:rStyle w:val="ad"/>
            <w:noProof/>
          </w:rPr>
          <w:t xml:space="preserve">2.1 </w:t>
        </w:r>
        <w:r w:rsidRPr="0051435E">
          <w:rPr>
            <w:rStyle w:val="ad"/>
            <w:rFonts w:hint="eastAsia"/>
            <w:noProof/>
          </w:rPr>
          <w:t>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4" w:history="1">
        <w:r w:rsidRPr="0051435E">
          <w:rPr>
            <w:rStyle w:val="ad"/>
            <w:noProof/>
          </w:rPr>
          <w:t xml:space="preserve">2.2 </w:t>
        </w:r>
        <w:r w:rsidRPr="0051435E">
          <w:rPr>
            <w:rStyle w:val="ad"/>
            <w:rFonts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5" w:history="1">
        <w:r w:rsidRPr="0051435E">
          <w:rPr>
            <w:rStyle w:val="ad"/>
            <w:noProof/>
          </w:rPr>
          <w:t xml:space="preserve">2.3 </w:t>
        </w:r>
        <w:r w:rsidRPr="0051435E">
          <w:rPr>
            <w:rStyle w:val="ad"/>
            <w:rFonts w:hint="eastAsia"/>
            <w:noProof/>
          </w:rPr>
          <w:t>用户权限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6" w:history="1">
        <w:r w:rsidRPr="0051435E">
          <w:rPr>
            <w:rStyle w:val="ad"/>
            <w:noProof/>
          </w:rPr>
          <w:t xml:space="preserve">2.4 </w:t>
        </w:r>
        <w:r w:rsidRPr="0051435E">
          <w:rPr>
            <w:rStyle w:val="ad"/>
            <w:rFonts w:hint="eastAsia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7" w:history="1">
        <w:r w:rsidRPr="0051435E">
          <w:rPr>
            <w:rStyle w:val="ad"/>
            <w:noProof/>
          </w:rPr>
          <w:t xml:space="preserve">2.5 </w:t>
        </w:r>
        <w:r w:rsidRPr="0051435E">
          <w:rPr>
            <w:rStyle w:val="ad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8" w:history="1">
        <w:r w:rsidRPr="0051435E">
          <w:rPr>
            <w:rStyle w:val="ad"/>
            <w:noProof/>
          </w:rPr>
          <w:t xml:space="preserve">2.6 </w:t>
        </w:r>
        <w:r w:rsidRPr="0051435E">
          <w:rPr>
            <w:rStyle w:val="ad"/>
            <w:rFonts w:hint="eastAsia"/>
            <w:noProof/>
          </w:rPr>
          <w:t>界面数据及其校验规则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69" w:history="1">
        <w:r w:rsidRPr="0051435E">
          <w:rPr>
            <w:rStyle w:val="ad"/>
            <w:noProof/>
          </w:rPr>
          <w:t xml:space="preserve">2.7 </w:t>
        </w:r>
        <w:r w:rsidRPr="0051435E">
          <w:rPr>
            <w:rStyle w:val="ad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70" w:history="1">
        <w:r w:rsidRPr="0051435E">
          <w:rPr>
            <w:rStyle w:val="ad"/>
            <w:noProof/>
          </w:rPr>
          <w:t xml:space="preserve">2.8 </w:t>
        </w:r>
        <w:r w:rsidRPr="0051435E">
          <w:rPr>
            <w:rStyle w:val="ad"/>
            <w:rFonts w:hint="eastAsia"/>
            <w:noProof/>
          </w:rPr>
          <w:t>特殊逻辑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71" w:history="1">
        <w:r w:rsidRPr="0051435E">
          <w:rPr>
            <w:rStyle w:val="ad"/>
            <w:noProof/>
          </w:rPr>
          <w:t xml:space="preserve">2.9 </w:t>
        </w:r>
        <w:r w:rsidRPr="0051435E">
          <w:rPr>
            <w:rStyle w:val="ad"/>
            <w:rFonts w:hint="eastAsia"/>
            <w:noProof/>
          </w:rPr>
          <w:t>系统</w:t>
        </w:r>
        <w:r w:rsidRPr="0051435E">
          <w:rPr>
            <w:rStyle w:val="ad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40F4" w:rsidRDefault="003E40F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872" w:history="1">
        <w:r w:rsidRPr="0051435E">
          <w:rPr>
            <w:rStyle w:val="ad"/>
            <w:noProof/>
          </w:rPr>
          <w:t xml:space="preserve">2.10 </w:t>
        </w:r>
        <w:r w:rsidRPr="0051435E">
          <w:rPr>
            <w:rStyle w:val="ad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22607861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9367F3">
        <w:rPr>
          <w:rFonts w:hint="eastAsia"/>
          <w:color w:val="0000FF"/>
        </w:rPr>
        <w:t>可以</w:t>
      </w:r>
      <w:r w:rsidR="007C74F0">
        <w:rPr>
          <w:rFonts w:hint="eastAsia"/>
          <w:color w:val="0000FF"/>
        </w:rPr>
        <w:t>查询</w:t>
      </w:r>
      <w:r w:rsidR="003E40F4">
        <w:rPr>
          <w:rFonts w:hint="eastAsia"/>
          <w:color w:val="0000FF"/>
        </w:rPr>
        <w:t>入住人员的收款明细，以及收款已核销的金额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22607862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3E40F4">
        <w:rPr>
          <w:rFonts w:hint="eastAsia"/>
        </w:rPr>
        <w:t>入住人员收款明细</w:t>
      </w:r>
      <w:r w:rsidR="007C74F0">
        <w:rPr>
          <w:rFonts w:hint="eastAsia"/>
        </w:rPr>
        <w:t>查询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22607863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22607864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22607865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22607866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22607867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Pr="00BF1CA2" w:rsidRDefault="003E40F4" w:rsidP="006C4186">
      <w:pPr>
        <w:pStyle w:val="a0"/>
        <w:ind w:left="0"/>
      </w:pPr>
      <w:r>
        <w:object w:dxaOrig="14601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34.75pt" o:ole="">
            <v:imagedata r:id="rId8" o:title=""/>
          </v:shape>
          <o:OLEObject Type="Embed" ProgID="Excel.Sheet.12" ShapeID="_x0000_i1025" DrawAspect="Content" ObjectID="_1396350074" r:id="rId9"/>
        </w:object>
      </w:r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705023" w:rsidP="002E48E5">
      <w:pPr>
        <w:pStyle w:val="a0"/>
        <w:ind w:left="0"/>
        <w:jc w:val="both"/>
      </w:pP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0" w:name="_Toc322607868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0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A4A51" w:rsidTr="00BA4A51">
        <w:tc>
          <w:tcPr>
            <w:tcW w:w="10147" w:type="dxa"/>
            <w:gridSpan w:val="8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</w:t>
            </w:r>
            <w:r w:rsidR="00897E52">
              <w:rPr>
                <w:rFonts w:hint="eastAsia"/>
                <w:color w:val="0000FF"/>
                <w:sz w:val="18"/>
              </w:rPr>
              <w:t>编号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3E40F4" w:rsidRDefault="003E40F4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3E40F4" w:rsidRDefault="003E40F4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3E40F4" w:rsidRDefault="003E40F4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3E40F4" w:rsidRDefault="003E40F4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入住时间从</w:t>
            </w:r>
          </w:p>
        </w:tc>
        <w:tc>
          <w:tcPr>
            <w:tcW w:w="869" w:type="dxa"/>
          </w:tcPr>
          <w:p w:rsidR="003E40F4" w:rsidRDefault="003E40F4" w:rsidP="004E2A4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3E40F4" w:rsidRDefault="003E40F4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3E40F4" w:rsidRDefault="003E40F4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3E40F4" w:rsidRDefault="003E40F4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3E40F4" w:rsidRDefault="003E40F4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入住时间到</w:t>
            </w:r>
          </w:p>
        </w:tc>
        <w:tc>
          <w:tcPr>
            <w:tcW w:w="869" w:type="dxa"/>
          </w:tcPr>
          <w:p w:rsidR="003E40F4" w:rsidRDefault="003E40F4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F051B0">
        <w:tc>
          <w:tcPr>
            <w:tcW w:w="10147" w:type="dxa"/>
            <w:gridSpan w:val="8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3E40F4" w:rsidRDefault="003E40F4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Pr="002931BE" w:rsidRDefault="003E40F4" w:rsidP="00F051B0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3E40F4" w:rsidRDefault="003E40F4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Pr="002931BE" w:rsidRDefault="003E40F4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3E40F4" w:rsidRDefault="003E40F4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Pr="002931BE" w:rsidRDefault="003E40F4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合同到期日</w:t>
            </w:r>
          </w:p>
        </w:tc>
        <w:tc>
          <w:tcPr>
            <w:tcW w:w="869" w:type="dxa"/>
          </w:tcPr>
          <w:p w:rsidR="003E40F4" w:rsidRDefault="003E40F4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Pr="002931BE" w:rsidRDefault="003E40F4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3E40F4" w:rsidRDefault="003E40F4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3E40F4" w:rsidRDefault="003E40F4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3E40F4" w:rsidRDefault="003E40F4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入住时间</w:t>
            </w:r>
          </w:p>
        </w:tc>
        <w:tc>
          <w:tcPr>
            <w:tcW w:w="869" w:type="dxa"/>
          </w:tcPr>
          <w:p w:rsidR="003E40F4" w:rsidRDefault="003E40F4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收款金额</w:t>
            </w:r>
          </w:p>
        </w:tc>
        <w:tc>
          <w:tcPr>
            <w:tcW w:w="869" w:type="dxa"/>
          </w:tcPr>
          <w:p w:rsidR="003E40F4" w:rsidRDefault="003E40F4" w:rsidP="00DA3C5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DA3C5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DA3C5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DA3C5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DA3C5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3E40F4" w:rsidTr="00BA2B01">
        <w:tc>
          <w:tcPr>
            <w:tcW w:w="540" w:type="dxa"/>
          </w:tcPr>
          <w:p w:rsidR="003E40F4" w:rsidRDefault="003E40F4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收款已核销金额</w:t>
            </w:r>
          </w:p>
        </w:tc>
        <w:tc>
          <w:tcPr>
            <w:tcW w:w="869" w:type="dxa"/>
          </w:tcPr>
          <w:p w:rsidR="003E40F4" w:rsidRDefault="003E40F4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3E40F4" w:rsidRDefault="003E40F4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3E40F4" w:rsidRDefault="003E40F4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3E40F4" w:rsidRDefault="003E40F4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Note2</w:t>
            </w: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1" w:name="_Toc322607869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1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897E52" w:rsidRDefault="003E40F4" w:rsidP="00897E52">
      <w:pPr>
        <w:pStyle w:val="a0"/>
        <w:numPr>
          <w:ilvl w:val="0"/>
          <w:numId w:val="13"/>
        </w:numPr>
        <w:ind w:left="360"/>
        <w:rPr>
          <w:rFonts w:hint="eastAsia"/>
          <w:color w:val="0000FF"/>
        </w:rPr>
      </w:pPr>
      <w:r>
        <w:rPr>
          <w:rFonts w:hint="eastAsia"/>
          <w:color w:val="0000FF"/>
        </w:rPr>
        <w:t>收款金额：为所对应入住人员全部收款的汇总金额。</w:t>
      </w:r>
      <w:bookmarkStart w:id="12" w:name="_GoBack"/>
      <w:bookmarkEnd w:id="12"/>
    </w:p>
    <w:p w:rsidR="003E40F4" w:rsidRDefault="003E40F4" w:rsidP="00897E52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收款已核销金额：为所对应入住人员全部收款的已核销金额。</w:t>
      </w:r>
    </w:p>
    <w:p w:rsidR="0085492F" w:rsidRDefault="002D4453" w:rsidP="0085492F">
      <w:pPr>
        <w:pStyle w:val="3"/>
      </w:pPr>
      <w:bookmarkStart w:id="13" w:name="_Toc322607870"/>
      <w:r>
        <w:rPr>
          <w:rFonts w:hint="eastAsia"/>
        </w:rPr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286679" w:rsidRPr="00543A41" w:rsidRDefault="006E6584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</w:t>
      </w:r>
      <w:r w:rsidR="003F0897">
        <w:rPr>
          <w:rFonts w:hint="eastAsia"/>
          <w:color w:val="0000FF"/>
        </w:rPr>
        <w:t>显示所有符合查询条件的记录。</w:t>
      </w:r>
    </w:p>
    <w:p w:rsidR="0085492F" w:rsidRDefault="002D4453" w:rsidP="0085492F">
      <w:pPr>
        <w:pStyle w:val="3"/>
      </w:pPr>
      <w:bookmarkStart w:id="14" w:name="_Toc322607871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E50128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22607872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0"/>
      <w:footerReference w:type="default" r:id="rId11"/>
      <w:footerReference w:type="first" r:id="rId12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50" w:rsidRDefault="00367E50">
      <w:r>
        <w:separator/>
      </w:r>
    </w:p>
  </w:endnote>
  <w:endnote w:type="continuationSeparator" w:id="0">
    <w:p w:rsidR="00367E50" w:rsidRDefault="0036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3E40F4">
      <w:rPr>
        <w:rStyle w:val="ab"/>
        <w:rFonts w:ascii="Book Antiqua" w:hAnsi="Book Antiqua"/>
        <w:noProof/>
      </w:rPr>
      <w:t>5</w:t>
    </w:r>
    <w:r>
      <w:rPr>
        <w:rStyle w:val="ab"/>
        <w:rFonts w:ascii="Book Antiqua" w:hAnsi="Book Antiqua"/>
      </w:rPr>
      <w:fldChar w:fldCharType="end"/>
    </w:r>
  </w:p>
  <w:p w:rsidR="00CA549E" w:rsidRDefault="00CA549E">
    <w:pPr>
      <w:pStyle w:val="a5"/>
      <w:tabs>
        <w:tab w:val="clear" w:pos="7920"/>
      </w:tabs>
      <w:ind w:right="360"/>
    </w:pPr>
  </w:p>
  <w:p w:rsidR="00CA549E" w:rsidRDefault="00CA549E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50" w:rsidRDefault="00367E50">
      <w:r>
        <w:separator/>
      </w:r>
    </w:p>
  </w:footnote>
  <w:footnote w:type="continuationSeparator" w:id="0">
    <w:p w:rsidR="00367E50" w:rsidRDefault="00367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367E50">
      <w:fldChar w:fldCharType="begin"/>
    </w:r>
    <w:r w:rsidR="00367E50">
      <w:instrText xml:space="preserve"> REF DocControlNumber </w:instrText>
    </w:r>
    <w:r w:rsidR="00367E50">
      <w:fldChar w:fldCharType="separate"/>
    </w:r>
    <w:r>
      <w:instrText xml:space="preserve"> </w:instrText>
    </w:r>
    <w:r w:rsidR="00367E50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367E50">
      <w:fldChar w:fldCharType="begin"/>
    </w:r>
    <w:r w:rsidR="00367E50">
      <w:instrText xml:space="preserve"> REF DocControlNumber </w:instrText>
    </w:r>
    <w:r w:rsidR="00367E50">
      <w:fldChar w:fldCharType="separate"/>
    </w:r>
    <w:r>
      <w:instrText xml:space="preserve"> </w:instrText>
    </w:r>
    <w:r w:rsidR="00367E50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CA549E" w:rsidRDefault="00CA54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1CE8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18A"/>
    <w:rsid w:val="00115866"/>
    <w:rsid w:val="001264C6"/>
    <w:rsid w:val="00126D2F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31D8"/>
    <w:rsid w:val="001646E0"/>
    <w:rsid w:val="00164F38"/>
    <w:rsid w:val="00173CF9"/>
    <w:rsid w:val="0017448A"/>
    <w:rsid w:val="0017586F"/>
    <w:rsid w:val="00177802"/>
    <w:rsid w:val="00180186"/>
    <w:rsid w:val="0018111D"/>
    <w:rsid w:val="001824A0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1EDF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67E50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40F4"/>
    <w:rsid w:val="003E624C"/>
    <w:rsid w:val="003F0897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2C7"/>
    <w:rsid w:val="004D343D"/>
    <w:rsid w:val="004D60C7"/>
    <w:rsid w:val="004D7CE2"/>
    <w:rsid w:val="004E2AA5"/>
    <w:rsid w:val="004E5F91"/>
    <w:rsid w:val="004E6438"/>
    <w:rsid w:val="004E6B81"/>
    <w:rsid w:val="004E7A02"/>
    <w:rsid w:val="004F3658"/>
    <w:rsid w:val="00501CEB"/>
    <w:rsid w:val="005037E9"/>
    <w:rsid w:val="00505513"/>
    <w:rsid w:val="00506227"/>
    <w:rsid w:val="00515145"/>
    <w:rsid w:val="00516C70"/>
    <w:rsid w:val="0051704D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41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0A49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5DB5"/>
    <w:rsid w:val="00616CBE"/>
    <w:rsid w:val="006177C1"/>
    <w:rsid w:val="006213BF"/>
    <w:rsid w:val="00623999"/>
    <w:rsid w:val="00624561"/>
    <w:rsid w:val="00626E00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1853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74F0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95427"/>
    <w:rsid w:val="00897E52"/>
    <w:rsid w:val="008A09FD"/>
    <w:rsid w:val="008A1E71"/>
    <w:rsid w:val="008A6079"/>
    <w:rsid w:val="008A679D"/>
    <w:rsid w:val="008A6E34"/>
    <w:rsid w:val="008A71BC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C4C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1524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E21"/>
    <w:rsid w:val="00BB5DF7"/>
    <w:rsid w:val="00BB6A3E"/>
    <w:rsid w:val="00BB70B5"/>
    <w:rsid w:val="00BB7759"/>
    <w:rsid w:val="00BC12EB"/>
    <w:rsid w:val="00BC14A7"/>
    <w:rsid w:val="00BC1A08"/>
    <w:rsid w:val="00BC7967"/>
    <w:rsid w:val="00BD0DEC"/>
    <w:rsid w:val="00BD1D93"/>
    <w:rsid w:val="00BD3660"/>
    <w:rsid w:val="00BD73CD"/>
    <w:rsid w:val="00BE3208"/>
    <w:rsid w:val="00BF1CA2"/>
    <w:rsid w:val="00BF2B20"/>
    <w:rsid w:val="00BF3347"/>
    <w:rsid w:val="00BF4A8D"/>
    <w:rsid w:val="00C076DB"/>
    <w:rsid w:val="00C12998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49E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1538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746E"/>
    <w:rsid w:val="00DB78D1"/>
    <w:rsid w:val="00DB7BA4"/>
    <w:rsid w:val="00DB7EC6"/>
    <w:rsid w:val="00DC15C8"/>
    <w:rsid w:val="00DC32BA"/>
    <w:rsid w:val="00DC3960"/>
    <w:rsid w:val="00DC412D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7863"/>
    <w:rsid w:val="00E3113D"/>
    <w:rsid w:val="00E3362D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26D8"/>
    <w:rsid w:val="00F17F8D"/>
    <w:rsid w:val="00F243F3"/>
    <w:rsid w:val="00F301FA"/>
    <w:rsid w:val="00F3260F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20CA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4409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870</TotalTime>
  <Pages>7</Pages>
  <Words>374</Words>
  <Characters>2132</Characters>
  <Application>Microsoft Office Word</Application>
  <DocSecurity>0</DocSecurity>
  <Lines>17</Lines>
  <Paragraphs>5</Paragraphs>
  <ScaleCrop>false</ScaleCrop>
  <Company>oracle</Company>
  <LinksUpToDate>false</LinksUpToDate>
  <CharactersWithSpaces>2501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25</cp:revision>
  <cp:lastPrinted>2007-01-11T05:54:00Z</cp:lastPrinted>
  <dcterms:created xsi:type="dcterms:W3CDTF">2012-03-01T12:26:00Z</dcterms:created>
  <dcterms:modified xsi:type="dcterms:W3CDTF">2012-04-19T06:15:00Z</dcterms:modified>
</cp:coreProperties>
</file>