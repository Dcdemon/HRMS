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A0064B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费用</w:t>
      </w:r>
      <w:r w:rsidR="00503CD6">
        <w:rPr>
          <w:rStyle w:val="HighlightedVariable"/>
          <w:rFonts w:ascii="Book Antiqua" w:hAnsi="Book Antiqua" w:hint="eastAsia"/>
        </w:rPr>
        <w:t>新增</w:t>
      </w:r>
      <w:r w:rsidR="00340B40">
        <w:rPr>
          <w:rStyle w:val="HighlightedVariable"/>
          <w:rFonts w:ascii="Book Antiqua" w:hAnsi="Book Antiqua" w:hint="eastAsia"/>
        </w:rPr>
        <w:t>与分摊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20277138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340B40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20277138" w:history="1">
        <w:r w:rsidR="00340B40" w:rsidRPr="00DF5268">
          <w:rPr>
            <w:rStyle w:val="ad"/>
            <w:rFonts w:hint="eastAsia"/>
            <w:noProof/>
          </w:rPr>
          <w:t>文档控制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_Toc320277138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2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39" w:history="1">
        <w:r w:rsidR="00340B40" w:rsidRPr="00DF5268">
          <w:rPr>
            <w:rStyle w:val="ad"/>
            <w:noProof/>
          </w:rPr>
          <w:t xml:space="preserve">1 </w:t>
        </w:r>
        <w:r w:rsidR="00340B40" w:rsidRPr="00DF5268">
          <w:rPr>
            <w:rStyle w:val="ad"/>
            <w:rFonts w:hint="eastAsia"/>
            <w:noProof/>
          </w:rPr>
          <w:t>功能概述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_Toc320277139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4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40" w:history="1">
        <w:r w:rsidR="00340B40" w:rsidRPr="00DF5268">
          <w:rPr>
            <w:rStyle w:val="ad"/>
            <w:noProof/>
          </w:rPr>
          <w:t xml:space="preserve">2 </w:t>
        </w:r>
        <w:r w:rsidR="00340B40" w:rsidRPr="00DF5268">
          <w:rPr>
            <w:rStyle w:val="ad"/>
            <w:rFonts w:hint="eastAsia"/>
            <w:noProof/>
          </w:rPr>
          <w:t>费用新增与分摊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_Toc320277140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5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41" w:history="1">
        <w:r w:rsidR="00340B40" w:rsidRPr="00DF5268">
          <w:rPr>
            <w:rStyle w:val="ad"/>
            <w:noProof/>
          </w:rPr>
          <w:t xml:space="preserve">2.1 </w:t>
        </w:r>
        <w:r w:rsidR="00340B40" w:rsidRPr="00DF5268">
          <w:rPr>
            <w:rStyle w:val="ad"/>
            <w:rFonts w:hint="eastAsia"/>
            <w:noProof/>
          </w:rPr>
          <w:t>前提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_Toc320277141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5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42" w:history="1">
        <w:r w:rsidR="00340B40" w:rsidRPr="00DF5268">
          <w:rPr>
            <w:rStyle w:val="ad"/>
            <w:noProof/>
          </w:rPr>
          <w:t xml:space="preserve">2.2 </w:t>
        </w:r>
        <w:r w:rsidR="00340B40" w:rsidRPr="00DF5268">
          <w:rPr>
            <w:rStyle w:val="ad"/>
            <w:rFonts w:hint="eastAsia"/>
            <w:noProof/>
          </w:rPr>
          <w:t>术语定义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_Toc320277142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5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43" w:history="1">
        <w:r w:rsidR="00340B40" w:rsidRPr="00DF5268">
          <w:rPr>
            <w:rStyle w:val="ad"/>
            <w:noProof/>
          </w:rPr>
          <w:t xml:space="preserve">2.3 </w:t>
        </w:r>
        <w:r w:rsidR="00340B40" w:rsidRPr="00DF5268">
          <w:rPr>
            <w:rStyle w:val="ad"/>
            <w:rFonts w:hint="eastAsia"/>
            <w:noProof/>
          </w:rPr>
          <w:t>用户权限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_Toc320277143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5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44" w:history="1">
        <w:r w:rsidR="00340B40" w:rsidRPr="00DF5268">
          <w:rPr>
            <w:rStyle w:val="ad"/>
            <w:noProof/>
          </w:rPr>
          <w:t xml:space="preserve">2.4 </w:t>
        </w:r>
        <w:r w:rsidR="00340B40" w:rsidRPr="00DF5268">
          <w:rPr>
            <w:rStyle w:val="ad"/>
            <w:rFonts w:hint="eastAsia"/>
            <w:noProof/>
          </w:rPr>
          <w:t>操作流程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_Toc320277144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6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45" w:history="1">
        <w:r w:rsidR="00340B40" w:rsidRPr="00DF5268">
          <w:rPr>
            <w:rStyle w:val="ad"/>
            <w:noProof/>
          </w:rPr>
          <w:t xml:space="preserve">2.5 </w:t>
        </w:r>
        <w:r w:rsidR="00340B40" w:rsidRPr="00DF5268">
          <w:rPr>
            <w:rStyle w:val="ad"/>
            <w:rFonts w:hint="eastAsia"/>
            <w:noProof/>
          </w:rPr>
          <w:t>界面设计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_Toc320277145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6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46" w:history="1">
        <w:r w:rsidR="00340B40" w:rsidRPr="00DF5268">
          <w:rPr>
            <w:rStyle w:val="ad"/>
            <w:noProof/>
          </w:rPr>
          <w:t xml:space="preserve">2.6 </w:t>
        </w:r>
        <w:r w:rsidR="00340B40" w:rsidRPr="00DF5268">
          <w:rPr>
            <w:rStyle w:val="ad"/>
            <w:rFonts w:hint="eastAsia"/>
            <w:noProof/>
          </w:rPr>
          <w:t>界面数据及其校验规则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_Toc320277146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6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47" w:history="1">
        <w:r w:rsidR="00340B40" w:rsidRPr="00DF5268">
          <w:rPr>
            <w:rStyle w:val="ad"/>
            <w:noProof/>
          </w:rPr>
          <w:t xml:space="preserve">2.7 </w:t>
        </w:r>
        <w:r w:rsidR="00340B40" w:rsidRPr="00DF5268">
          <w:rPr>
            <w:rStyle w:val="ad"/>
            <w:rFonts w:hint="eastAsia"/>
            <w:noProof/>
          </w:rPr>
          <w:t>业务规则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_Toc320277147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7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48" w:history="1">
        <w:r w:rsidR="00340B40" w:rsidRPr="00DF5268">
          <w:rPr>
            <w:rStyle w:val="ad"/>
            <w:noProof/>
          </w:rPr>
          <w:t xml:space="preserve">2.8 </w:t>
        </w:r>
        <w:r w:rsidR="00340B40" w:rsidRPr="00DF5268">
          <w:rPr>
            <w:rStyle w:val="ad"/>
            <w:rFonts w:hint="eastAsia"/>
            <w:noProof/>
          </w:rPr>
          <w:t>特殊逻辑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_Toc320277148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7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49" w:history="1">
        <w:r w:rsidR="00340B40" w:rsidRPr="00DF5268">
          <w:rPr>
            <w:rStyle w:val="ad"/>
            <w:noProof/>
          </w:rPr>
          <w:t xml:space="preserve">2.9 </w:t>
        </w:r>
        <w:r w:rsidR="00340B40" w:rsidRPr="00DF5268">
          <w:rPr>
            <w:rStyle w:val="ad"/>
            <w:rFonts w:hint="eastAsia"/>
            <w:noProof/>
          </w:rPr>
          <w:t>系统</w:t>
        </w:r>
        <w:r w:rsidR="00340B40" w:rsidRPr="00DF5268">
          <w:rPr>
            <w:rStyle w:val="ad"/>
            <w:noProof/>
          </w:rPr>
          <w:t>Message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_Toc320277149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7</w:t>
        </w:r>
        <w:r w:rsidR="00340B40">
          <w:rPr>
            <w:noProof/>
            <w:webHidden/>
          </w:rPr>
          <w:fldChar w:fldCharType="end"/>
        </w:r>
      </w:hyperlink>
    </w:p>
    <w:p w:rsidR="00340B40" w:rsidRDefault="003A590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0277150" w:history="1">
        <w:r w:rsidR="00340B40" w:rsidRPr="00DF5268">
          <w:rPr>
            <w:rStyle w:val="ad"/>
            <w:noProof/>
          </w:rPr>
          <w:t xml:space="preserve">2.10 </w:t>
        </w:r>
        <w:r w:rsidR="00340B40" w:rsidRPr="00DF5268">
          <w:rPr>
            <w:rStyle w:val="ad"/>
            <w:rFonts w:hint="eastAsia"/>
            <w:noProof/>
          </w:rPr>
          <w:t>附件</w:t>
        </w:r>
        <w:r w:rsidR="00340B40">
          <w:rPr>
            <w:noProof/>
            <w:webHidden/>
          </w:rPr>
          <w:tab/>
        </w:r>
        <w:r w:rsidR="00340B40">
          <w:rPr>
            <w:noProof/>
            <w:webHidden/>
          </w:rPr>
          <w:fldChar w:fldCharType="begin"/>
        </w:r>
        <w:r w:rsidR="00340B40">
          <w:rPr>
            <w:noProof/>
            <w:webHidden/>
          </w:rPr>
          <w:instrText xml:space="preserve"> PAGEREF _Toc320277150 \h </w:instrText>
        </w:r>
        <w:r w:rsidR="00340B40">
          <w:rPr>
            <w:noProof/>
            <w:webHidden/>
          </w:rPr>
        </w:r>
        <w:r w:rsidR="00340B40">
          <w:rPr>
            <w:noProof/>
            <w:webHidden/>
          </w:rPr>
          <w:fldChar w:fldCharType="separate"/>
        </w:r>
        <w:r w:rsidR="00340B40">
          <w:rPr>
            <w:noProof/>
            <w:webHidden/>
          </w:rPr>
          <w:t>8</w:t>
        </w:r>
        <w:r w:rsidR="00340B40"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20277139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Default="006F06D9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503CD6">
        <w:rPr>
          <w:rFonts w:hint="eastAsia"/>
          <w:color w:val="0000FF"/>
        </w:rPr>
        <w:t>记录</w:t>
      </w:r>
      <w:r w:rsidR="00A0064B">
        <w:rPr>
          <w:rFonts w:hint="eastAsia"/>
          <w:color w:val="0000FF"/>
        </w:rPr>
        <w:t>发生的各项费用</w:t>
      </w:r>
      <w:r w:rsidR="007136E0">
        <w:rPr>
          <w:rFonts w:hint="eastAsia"/>
          <w:color w:val="0000FF"/>
        </w:rPr>
        <w:t>。</w:t>
      </w:r>
    </w:p>
    <w:p w:rsidR="00A0064B" w:rsidRPr="008A679D" w:rsidRDefault="00A0064B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自动对费用进行分摊。</w:t>
      </w:r>
    </w:p>
    <w:p w:rsidR="00ED6F2E" w:rsidRPr="00FE79ED" w:rsidRDefault="002D4453" w:rsidP="00ED6F2E">
      <w:pPr>
        <w:pStyle w:val="2"/>
      </w:pPr>
      <w:bookmarkStart w:id="4" w:name="_Toc320277140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A0064B">
        <w:rPr>
          <w:rFonts w:hint="eastAsia"/>
        </w:rPr>
        <w:t>费用新增</w:t>
      </w:r>
      <w:r w:rsidR="00340B40">
        <w:rPr>
          <w:rFonts w:hint="eastAsia"/>
        </w:rPr>
        <w:t>与分摊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20277141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20277142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20277143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20277144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20277145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405105" w:rsidRDefault="00A82D47" w:rsidP="006C4186">
      <w:pPr>
        <w:pStyle w:val="a0"/>
        <w:ind w:left="0"/>
      </w:pPr>
      <w:r>
        <w:object w:dxaOrig="9672" w:dyaOrig="3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190.5pt" o:ole="">
            <v:imagedata r:id="rId8" o:title=""/>
          </v:shape>
          <o:OLEObject Type="Embed" ProgID="Excel.Sheet.12" ShapeID="_x0000_i1025" DrawAspect="Content" ObjectID="_1395500915" r:id="rId9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2E48E5" w:rsidRDefault="002E48E5" w:rsidP="002E48E5">
      <w:pPr>
        <w:pStyle w:val="a0"/>
        <w:ind w:left="0"/>
        <w:jc w:val="both"/>
      </w:pP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20277146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BE3208" w:rsidTr="00BA2B01">
        <w:tc>
          <w:tcPr>
            <w:tcW w:w="540" w:type="dxa"/>
          </w:tcPr>
          <w:p w:rsidR="00BE3208" w:rsidRDefault="00BE320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E3208" w:rsidRDefault="00A0064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费用单</w:t>
            </w:r>
            <w:r w:rsidR="00503CD6">
              <w:rPr>
                <w:rFonts w:hint="eastAsia"/>
                <w:color w:val="0000FF"/>
                <w:sz w:val="18"/>
              </w:rPr>
              <w:t>编号</w:t>
            </w:r>
          </w:p>
        </w:tc>
        <w:tc>
          <w:tcPr>
            <w:tcW w:w="869" w:type="dxa"/>
          </w:tcPr>
          <w:p w:rsidR="00BE3208" w:rsidRDefault="00BE320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E3208" w:rsidRDefault="00503CD6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BE3208" w:rsidRDefault="00503CD6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E3208" w:rsidRDefault="00BE320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A0064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新增</w:t>
            </w:r>
            <w:r w:rsidR="00503CD6">
              <w:rPr>
                <w:rFonts w:hint="eastAsia"/>
                <w:color w:val="0000FF"/>
                <w:sz w:val="18"/>
              </w:rPr>
              <w:t>日期</w:t>
            </w:r>
          </w:p>
        </w:tc>
        <w:tc>
          <w:tcPr>
            <w:tcW w:w="869" w:type="dxa"/>
          </w:tcPr>
          <w:p w:rsidR="008A09FD" w:rsidRDefault="00BD74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8A09FD" w:rsidRDefault="00BD74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8A09FD" w:rsidRDefault="00BD743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8A09FD" w:rsidRDefault="005B65F1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E83647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BD743F" w:rsidTr="00BA2B01">
        <w:tc>
          <w:tcPr>
            <w:tcW w:w="540" w:type="dxa"/>
          </w:tcPr>
          <w:p w:rsidR="00BD743F" w:rsidRDefault="00BD74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D743F" w:rsidRDefault="00A82D47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费用开始</w:t>
            </w:r>
            <w:r w:rsidR="00BD743F">
              <w:rPr>
                <w:rFonts w:hint="eastAsia"/>
                <w:color w:val="0000FF"/>
                <w:sz w:val="18"/>
              </w:rPr>
              <w:t>日</w:t>
            </w:r>
          </w:p>
        </w:tc>
        <w:tc>
          <w:tcPr>
            <w:tcW w:w="869" w:type="dxa"/>
          </w:tcPr>
          <w:p w:rsidR="00BD743F" w:rsidRDefault="00BD743F" w:rsidP="003E4DCE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BD743F" w:rsidRDefault="00BD743F" w:rsidP="003E4DC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BD743F" w:rsidRDefault="00BD743F" w:rsidP="003E4DC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BD743F" w:rsidRDefault="00BD743F" w:rsidP="003E4DCE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BD743F" w:rsidRDefault="00BD743F" w:rsidP="003E4DCE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D743F" w:rsidRDefault="00BD74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BD743F" w:rsidTr="00BA2B01">
        <w:tc>
          <w:tcPr>
            <w:tcW w:w="540" w:type="dxa"/>
          </w:tcPr>
          <w:p w:rsidR="00BD743F" w:rsidRDefault="00BD74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D743F" w:rsidRDefault="00BD74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费用结束日</w:t>
            </w:r>
          </w:p>
        </w:tc>
        <w:tc>
          <w:tcPr>
            <w:tcW w:w="869" w:type="dxa"/>
          </w:tcPr>
          <w:p w:rsidR="00BD743F" w:rsidRDefault="00BD743F" w:rsidP="003E4DCE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BD743F" w:rsidRDefault="00BD743F" w:rsidP="003E4DC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BD743F" w:rsidRDefault="00BD743F" w:rsidP="003E4DC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BD743F" w:rsidRDefault="00BD743F" w:rsidP="003E4DCE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BD743F" w:rsidRDefault="00BD743F" w:rsidP="003E4DCE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D743F" w:rsidRDefault="00BD74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BD743F" w:rsidTr="00BA2B01">
        <w:tc>
          <w:tcPr>
            <w:tcW w:w="540" w:type="dxa"/>
          </w:tcPr>
          <w:p w:rsidR="00BD743F" w:rsidRDefault="00BD74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D743F" w:rsidRDefault="00BD74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费用项目</w:t>
            </w:r>
          </w:p>
        </w:tc>
        <w:tc>
          <w:tcPr>
            <w:tcW w:w="869" w:type="dxa"/>
          </w:tcPr>
          <w:p w:rsidR="00BD743F" w:rsidRDefault="00BD74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D743F" w:rsidRDefault="00BD74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D743F" w:rsidRDefault="00BD743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BD743F" w:rsidRDefault="00BD743F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BD743F" w:rsidRDefault="00BD743F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D743F" w:rsidRDefault="00BD743F" w:rsidP="00E83647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BD743F" w:rsidTr="00BA2B01">
        <w:tc>
          <w:tcPr>
            <w:tcW w:w="540" w:type="dxa"/>
          </w:tcPr>
          <w:p w:rsidR="00BD743F" w:rsidRDefault="00BD74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D743F" w:rsidRDefault="00BD74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费用来源</w:t>
            </w:r>
          </w:p>
        </w:tc>
        <w:tc>
          <w:tcPr>
            <w:tcW w:w="869" w:type="dxa"/>
          </w:tcPr>
          <w:p w:rsidR="00BD743F" w:rsidRDefault="00BD74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D743F" w:rsidRDefault="00BD74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D743F" w:rsidRDefault="00BD743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BD743F" w:rsidRDefault="00BD743F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BD743F" w:rsidRDefault="00BD743F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D743F" w:rsidRDefault="00BD743F" w:rsidP="00E83647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F35866">
              <w:rPr>
                <w:rFonts w:hint="eastAsia"/>
                <w:color w:val="0000FF"/>
                <w:sz w:val="18"/>
              </w:rPr>
              <w:t>4</w:t>
            </w:r>
          </w:p>
        </w:tc>
      </w:tr>
      <w:tr w:rsidR="00BD743F" w:rsidTr="00BA2B01">
        <w:tc>
          <w:tcPr>
            <w:tcW w:w="540" w:type="dxa"/>
          </w:tcPr>
          <w:p w:rsidR="00BD743F" w:rsidRDefault="00BD74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D743F" w:rsidRDefault="0076406B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</w:t>
            </w:r>
            <w:r w:rsidR="00BD743F">
              <w:rPr>
                <w:rFonts w:hint="eastAsia"/>
                <w:color w:val="0000FF"/>
                <w:sz w:val="18"/>
              </w:rPr>
              <w:t>对象</w:t>
            </w:r>
          </w:p>
        </w:tc>
        <w:tc>
          <w:tcPr>
            <w:tcW w:w="869" w:type="dxa"/>
          </w:tcPr>
          <w:p w:rsidR="00BD743F" w:rsidRDefault="00BD74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D743F" w:rsidRDefault="00BD74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D743F" w:rsidRDefault="00BD743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LOV</w:t>
            </w:r>
          </w:p>
        </w:tc>
        <w:tc>
          <w:tcPr>
            <w:tcW w:w="1179" w:type="dxa"/>
          </w:tcPr>
          <w:p w:rsidR="00BD743F" w:rsidRDefault="00BD743F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BD743F" w:rsidRDefault="00BD743F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D743F" w:rsidRDefault="00BD743F" w:rsidP="00E83647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904F54">
              <w:rPr>
                <w:rFonts w:hint="eastAsia"/>
                <w:color w:val="0000FF"/>
                <w:sz w:val="18"/>
              </w:rPr>
              <w:t>5</w:t>
            </w:r>
          </w:p>
        </w:tc>
      </w:tr>
      <w:tr w:rsidR="00BD743F" w:rsidTr="00BA2B01">
        <w:tc>
          <w:tcPr>
            <w:tcW w:w="540" w:type="dxa"/>
          </w:tcPr>
          <w:p w:rsidR="00BD743F" w:rsidRDefault="00BD74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D743F" w:rsidRDefault="00F35866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费用</w:t>
            </w:r>
            <w:r w:rsidR="00BD743F">
              <w:rPr>
                <w:rFonts w:hint="eastAsia"/>
                <w:color w:val="0000FF"/>
                <w:sz w:val="18"/>
              </w:rPr>
              <w:t>金额</w:t>
            </w:r>
          </w:p>
        </w:tc>
        <w:tc>
          <w:tcPr>
            <w:tcW w:w="869" w:type="dxa"/>
          </w:tcPr>
          <w:p w:rsidR="00BD743F" w:rsidRDefault="00BD743F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BD743F" w:rsidRDefault="00BD743F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D743F" w:rsidRDefault="00BD743F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D743F" w:rsidRDefault="00BD743F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BD743F" w:rsidRDefault="00BD743F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D743F" w:rsidRDefault="00BD743F" w:rsidP="00E83647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904F54">
              <w:rPr>
                <w:rFonts w:hint="eastAsia"/>
                <w:color w:val="0000FF"/>
                <w:sz w:val="18"/>
              </w:rPr>
              <w:t>6</w:t>
            </w:r>
          </w:p>
        </w:tc>
      </w:tr>
      <w:tr w:rsidR="00BD743F" w:rsidTr="00BA2B01">
        <w:tc>
          <w:tcPr>
            <w:tcW w:w="540" w:type="dxa"/>
          </w:tcPr>
          <w:p w:rsidR="00BD743F" w:rsidRDefault="00BD74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D743F" w:rsidRDefault="00BD74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币种</w:t>
            </w:r>
          </w:p>
        </w:tc>
        <w:tc>
          <w:tcPr>
            <w:tcW w:w="869" w:type="dxa"/>
          </w:tcPr>
          <w:p w:rsidR="00BD743F" w:rsidRDefault="00BD743F" w:rsidP="003E4DCE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D743F" w:rsidRDefault="00BD743F" w:rsidP="003E4DC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D743F" w:rsidRDefault="00BD743F" w:rsidP="003E4DC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BD743F" w:rsidRDefault="00BD743F" w:rsidP="003E4DCE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BD743F" w:rsidRDefault="00BD743F" w:rsidP="003E4DCE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D743F" w:rsidRDefault="00BD743F" w:rsidP="00904F5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904F54">
              <w:rPr>
                <w:rFonts w:hint="eastAsia"/>
                <w:color w:val="0000FF"/>
                <w:sz w:val="18"/>
              </w:rPr>
              <w:t>7</w:t>
            </w:r>
          </w:p>
        </w:tc>
      </w:tr>
      <w:tr w:rsidR="00BD743F" w:rsidTr="00BA2B01">
        <w:tc>
          <w:tcPr>
            <w:tcW w:w="540" w:type="dxa"/>
          </w:tcPr>
          <w:p w:rsidR="00BD743F" w:rsidRDefault="00BD74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D743F" w:rsidRDefault="00BD74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BD743F" w:rsidRDefault="00BD743F" w:rsidP="003E4DCE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D743F" w:rsidRDefault="00BD743F" w:rsidP="003E4DC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D743F" w:rsidRDefault="00BD743F" w:rsidP="003E4DC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D743F" w:rsidRDefault="00BD743F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D743F" w:rsidRDefault="00BD743F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D743F" w:rsidRDefault="00BD74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BD743F" w:rsidTr="00BA2B01">
        <w:tc>
          <w:tcPr>
            <w:tcW w:w="540" w:type="dxa"/>
          </w:tcPr>
          <w:p w:rsidR="00BD743F" w:rsidRDefault="00BD74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D743F" w:rsidRDefault="00BD743F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确定</w:t>
            </w:r>
          </w:p>
        </w:tc>
        <w:tc>
          <w:tcPr>
            <w:tcW w:w="869" w:type="dxa"/>
          </w:tcPr>
          <w:p w:rsidR="00BD743F" w:rsidRDefault="00BD743F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BD743F" w:rsidRDefault="00BD743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BD743F" w:rsidRDefault="00BD743F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BD743F" w:rsidRDefault="00BD743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BD743F" w:rsidRDefault="00BD743F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D743F" w:rsidRDefault="00904F54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Note8</w:t>
            </w:r>
          </w:p>
        </w:tc>
      </w:tr>
      <w:tr w:rsidR="00BD743F" w:rsidTr="00BA2B01">
        <w:tc>
          <w:tcPr>
            <w:tcW w:w="540" w:type="dxa"/>
          </w:tcPr>
          <w:p w:rsidR="00BD743F" w:rsidRDefault="00BD74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D743F" w:rsidRDefault="00BD743F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关闭</w:t>
            </w:r>
          </w:p>
        </w:tc>
        <w:tc>
          <w:tcPr>
            <w:tcW w:w="869" w:type="dxa"/>
          </w:tcPr>
          <w:p w:rsidR="00BD743F" w:rsidRDefault="00BD743F" w:rsidP="003E4DCE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BD743F" w:rsidRDefault="00BD743F" w:rsidP="003E4DC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BD743F" w:rsidRDefault="00BD743F" w:rsidP="003E4DCE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BD743F" w:rsidRDefault="00BD743F" w:rsidP="003E4DCE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BD743F" w:rsidRDefault="00BD743F" w:rsidP="003E4DCE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D743F" w:rsidRDefault="00BD743F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CB14D9" w:rsidRDefault="00CB14D9" w:rsidP="0085492F">
      <w:pPr>
        <w:pStyle w:val="a0"/>
      </w:pPr>
    </w:p>
    <w:p w:rsidR="0085492F" w:rsidRDefault="002D4453" w:rsidP="0085492F">
      <w:pPr>
        <w:pStyle w:val="3"/>
      </w:pPr>
      <w:bookmarkStart w:id="11" w:name="_Toc320277147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1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E83647" w:rsidRDefault="0076406B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新增</w:t>
      </w:r>
      <w:r w:rsidR="00E83647">
        <w:rPr>
          <w:rFonts w:hint="eastAsia"/>
          <w:color w:val="0000FF"/>
        </w:rPr>
        <w:t>日期：</w:t>
      </w:r>
      <w:r w:rsidR="00BD743F">
        <w:rPr>
          <w:rFonts w:hint="eastAsia"/>
          <w:color w:val="0000FF"/>
        </w:rPr>
        <w:t>自动</w:t>
      </w:r>
      <w:r w:rsidR="00A0064B">
        <w:rPr>
          <w:rFonts w:hint="eastAsia"/>
          <w:color w:val="0000FF"/>
        </w:rPr>
        <w:t>默认为当前系统的操作日期。</w:t>
      </w:r>
    </w:p>
    <w:p w:rsidR="00286679" w:rsidRDefault="0076406B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费用发生日、费用结束日：为实际费用的发生日期，比如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月份电费账单上开始日和结束日期。</w:t>
      </w:r>
    </w:p>
    <w:p w:rsidR="005B65F1" w:rsidRDefault="0076406B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费用项目</w:t>
      </w:r>
      <w:r w:rsidR="005B65F1">
        <w:rPr>
          <w:rFonts w:hint="eastAsia"/>
          <w:color w:val="0000FF"/>
        </w:rPr>
        <w:t>：下拉框，内容为“</w:t>
      </w:r>
      <w:r>
        <w:rPr>
          <w:rFonts w:hint="eastAsia"/>
          <w:color w:val="0000FF"/>
        </w:rPr>
        <w:t>电费”、“水费</w:t>
      </w:r>
      <w:r w:rsidR="005B65F1"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>、“宽带网络费”、“有线电视费”</w:t>
      </w:r>
      <w:r w:rsidR="005B65F1">
        <w:rPr>
          <w:rFonts w:hint="eastAsia"/>
          <w:color w:val="0000FF"/>
        </w:rPr>
        <w:t>。</w:t>
      </w:r>
    </w:p>
    <w:p w:rsidR="005B65F1" w:rsidRDefault="00F35866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费用来源：下拉框，内容为：“房屋”。现只有一种，以后有的话再进行扩展。</w:t>
      </w:r>
    </w:p>
    <w:p w:rsidR="00F35866" w:rsidRDefault="00F35866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费用对象：根据费用来源的选择。如果选择的为房屋，则调用房屋主数据，</w:t>
      </w:r>
      <w:r>
        <w:rPr>
          <w:rFonts w:hint="eastAsia"/>
          <w:color w:val="0000FF"/>
        </w:rPr>
        <w:t>LOV</w:t>
      </w:r>
      <w:r>
        <w:rPr>
          <w:rFonts w:hint="eastAsia"/>
          <w:color w:val="0000FF"/>
        </w:rPr>
        <w:t>里查询条件包括“房屋简称”、“房屋类型”。</w:t>
      </w:r>
    </w:p>
    <w:p w:rsidR="00913B97" w:rsidRDefault="00F35866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费用</w:t>
      </w:r>
      <w:r w:rsidR="00913B97">
        <w:rPr>
          <w:rFonts w:hint="eastAsia"/>
          <w:color w:val="0000FF"/>
        </w:rPr>
        <w:t>金额：不能输入负数。</w:t>
      </w:r>
    </w:p>
    <w:p w:rsidR="00913B97" w:rsidRDefault="00913B97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币种：暂时只有人民币一种。</w:t>
      </w:r>
    </w:p>
    <w:p w:rsidR="00F35866" w:rsidRDefault="00F35866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确定：</w:t>
      </w:r>
      <w:r w:rsidR="00EB526B">
        <w:rPr>
          <w:rFonts w:hint="eastAsia"/>
          <w:color w:val="0000FF"/>
        </w:rPr>
        <w:t>加入提示框“是否确认”。</w:t>
      </w:r>
      <w:r w:rsidR="006A670B">
        <w:rPr>
          <w:rFonts w:hint="eastAsia"/>
          <w:color w:val="0000FF"/>
        </w:rPr>
        <w:t>确定之后自动对费用进行分摊计算。</w:t>
      </w:r>
      <w:r w:rsidR="00C30BDD">
        <w:rPr>
          <w:rFonts w:hint="eastAsia"/>
          <w:color w:val="0000FF"/>
        </w:rPr>
        <w:t>分摊计算的结果反映费用明细表中，以及在手工收款核销功能里的剩余债权字段中。</w:t>
      </w:r>
    </w:p>
    <w:p w:rsidR="00FD3743" w:rsidRDefault="00FD3743" w:rsidP="00546CDC">
      <w:pPr>
        <w:pStyle w:val="a0"/>
        <w:ind w:left="0"/>
        <w:rPr>
          <w:color w:val="0000FF"/>
        </w:rPr>
      </w:pPr>
    </w:p>
    <w:p w:rsidR="0085492F" w:rsidRDefault="002D4453" w:rsidP="0085492F">
      <w:pPr>
        <w:pStyle w:val="3"/>
      </w:pPr>
      <w:bookmarkStart w:id="12" w:name="_Toc320277148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2"/>
    </w:p>
    <w:p w:rsidR="00391E7E" w:rsidRDefault="00A0064B" w:rsidP="00FD374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费用单</w:t>
      </w:r>
      <w:r w:rsidR="00503CD6">
        <w:rPr>
          <w:rFonts w:hint="eastAsia"/>
          <w:color w:val="0000FF"/>
        </w:rPr>
        <w:t>编码规则：</w:t>
      </w:r>
      <w:r>
        <w:rPr>
          <w:rFonts w:hint="eastAsia"/>
          <w:color w:val="0000FF"/>
        </w:rPr>
        <w:t>FYD</w:t>
      </w:r>
      <w:r w:rsidR="00503CD6">
        <w:rPr>
          <w:rFonts w:hint="eastAsia"/>
          <w:color w:val="0000FF"/>
        </w:rPr>
        <w:t>+</w:t>
      </w:r>
      <w:r w:rsidR="00503CD6">
        <w:rPr>
          <w:rFonts w:hint="eastAsia"/>
          <w:color w:val="0000FF"/>
        </w:rPr>
        <w:t>年</w:t>
      </w:r>
      <w:r w:rsidR="00503CD6">
        <w:rPr>
          <w:rFonts w:hint="eastAsia"/>
          <w:color w:val="0000FF"/>
        </w:rPr>
        <w:t>+</w:t>
      </w:r>
      <w:r w:rsidR="00503CD6">
        <w:rPr>
          <w:rFonts w:hint="eastAsia"/>
          <w:color w:val="0000FF"/>
        </w:rPr>
        <w:t>月</w:t>
      </w:r>
      <w:r w:rsidR="00503CD6">
        <w:rPr>
          <w:rFonts w:hint="eastAsia"/>
          <w:color w:val="0000FF"/>
        </w:rPr>
        <w:t>+</w:t>
      </w:r>
      <w:r w:rsidR="00503CD6">
        <w:rPr>
          <w:rFonts w:hint="eastAsia"/>
          <w:color w:val="0000FF"/>
        </w:rPr>
        <w:t>日</w:t>
      </w:r>
      <w:r w:rsidR="00503CD6">
        <w:rPr>
          <w:rFonts w:hint="eastAsia"/>
          <w:color w:val="0000FF"/>
        </w:rPr>
        <w:t>+</w:t>
      </w:r>
      <w:r w:rsidR="00503CD6">
        <w:rPr>
          <w:rFonts w:hint="eastAsia"/>
          <w:color w:val="0000FF"/>
        </w:rPr>
        <w:t>流水号</w:t>
      </w:r>
      <w:r w:rsidR="005B65F1">
        <w:rPr>
          <w:rFonts w:hint="eastAsia"/>
          <w:color w:val="0000FF"/>
        </w:rPr>
        <w:t>（</w:t>
      </w:r>
      <w:r w:rsidR="005B65F1">
        <w:rPr>
          <w:rFonts w:hint="eastAsia"/>
          <w:color w:val="0000FF"/>
        </w:rPr>
        <w:t>4</w:t>
      </w:r>
      <w:r w:rsidR="005B65F1">
        <w:rPr>
          <w:rFonts w:hint="eastAsia"/>
          <w:color w:val="0000FF"/>
        </w:rPr>
        <w:t>位）</w:t>
      </w:r>
    </w:p>
    <w:p w:rsidR="00F35866" w:rsidRDefault="00904F54" w:rsidP="00FD374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后台建立费用明细表。</w:t>
      </w:r>
    </w:p>
    <w:p w:rsidR="00C30BDD" w:rsidRPr="00C30BDD" w:rsidRDefault="00C30BDD" w:rsidP="00C30BDD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费用结束日不能在费用开始日之前，否则报错</w:t>
      </w:r>
      <w:r>
        <w:rPr>
          <w:rFonts w:hint="eastAsia"/>
          <w:color w:val="0000FF"/>
        </w:rPr>
        <w:t>Message1</w:t>
      </w:r>
    </w:p>
    <w:p w:rsidR="008E1271" w:rsidRDefault="008E1271" w:rsidP="00FD374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费用分摊逻辑</w:t>
      </w:r>
      <w:r w:rsidR="00EF34CA">
        <w:rPr>
          <w:rFonts w:hint="eastAsia"/>
          <w:color w:val="0000FF"/>
        </w:rPr>
        <w:t>：</w:t>
      </w:r>
    </w:p>
    <w:p w:rsidR="008E1271" w:rsidRDefault="00904F54" w:rsidP="008E1271">
      <w:pPr>
        <w:pStyle w:val="a0"/>
        <w:numPr>
          <w:ilvl w:val="0"/>
          <w:numId w:val="31"/>
        </w:numPr>
        <w:rPr>
          <w:color w:val="0000FF"/>
        </w:rPr>
      </w:pPr>
      <w:r>
        <w:rPr>
          <w:rFonts w:hint="eastAsia"/>
          <w:color w:val="0000FF"/>
        </w:rPr>
        <w:t>费用单新增后，自动按照所对应的房屋进行费用的分摊，</w:t>
      </w:r>
      <w:r w:rsidR="008E1271">
        <w:rPr>
          <w:rFonts w:hint="eastAsia"/>
          <w:color w:val="0000FF"/>
        </w:rPr>
        <w:t>计算逻辑：日费用（电费）</w:t>
      </w:r>
      <w:r w:rsidR="008E1271">
        <w:rPr>
          <w:rFonts w:hint="eastAsia"/>
          <w:color w:val="0000FF"/>
        </w:rPr>
        <w:t>=</w:t>
      </w:r>
      <w:r w:rsidR="008E1271">
        <w:rPr>
          <w:rFonts w:hint="eastAsia"/>
          <w:color w:val="0000FF"/>
        </w:rPr>
        <w:t>费用金额</w:t>
      </w:r>
      <w:r w:rsidR="008E1271">
        <w:rPr>
          <w:rFonts w:hint="eastAsia"/>
          <w:color w:val="0000FF"/>
        </w:rPr>
        <w:t>/</w:t>
      </w:r>
      <w:r w:rsidR="008E1271">
        <w:rPr>
          <w:rFonts w:hint="eastAsia"/>
          <w:color w:val="0000FF"/>
        </w:rPr>
        <w:t>天数，天数</w:t>
      </w:r>
      <w:r w:rsidR="008E1271">
        <w:rPr>
          <w:rFonts w:hint="eastAsia"/>
          <w:color w:val="0000FF"/>
        </w:rPr>
        <w:t>=</w:t>
      </w:r>
      <w:r w:rsidR="008E1271">
        <w:rPr>
          <w:rFonts w:hint="eastAsia"/>
          <w:color w:val="0000FF"/>
        </w:rPr>
        <w:t>费用结束日</w:t>
      </w:r>
      <w:proofErr w:type="gramStart"/>
      <w:r w:rsidR="008E1271">
        <w:rPr>
          <w:rFonts w:hint="eastAsia"/>
          <w:color w:val="0000FF"/>
        </w:rPr>
        <w:t>—费用</w:t>
      </w:r>
      <w:proofErr w:type="gramEnd"/>
      <w:r w:rsidR="008E1271">
        <w:rPr>
          <w:rFonts w:hint="eastAsia"/>
          <w:color w:val="0000FF"/>
        </w:rPr>
        <w:t>开始日。</w:t>
      </w:r>
      <w:r w:rsidR="000B369F">
        <w:rPr>
          <w:rFonts w:hint="eastAsia"/>
          <w:color w:val="0000FF"/>
        </w:rPr>
        <w:t>再根据</w:t>
      </w:r>
      <w:r w:rsidR="00E97497" w:rsidRPr="00E97497">
        <w:rPr>
          <w:rFonts w:hint="eastAsia"/>
          <w:color w:val="FF0000"/>
        </w:rPr>
        <w:t>当天</w:t>
      </w:r>
      <w:r w:rsidR="000B369F">
        <w:rPr>
          <w:rFonts w:hint="eastAsia"/>
          <w:color w:val="0000FF"/>
        </w:rPr>
        <w:t>入住人数进行分摊。</w:t>
      </w:r>
      <w:r w:rsidR="008E1271">
        <w:rPr>
          <w:rFonts w:hint="eastAsia"/>
          <w:color w:val="0000FF"/>
        </w:rPr>
        <w:t>水费、有线电视费、宽带网络费计算逻辑与上一样。</w:t>
      </w:r>
    </w:p>
    <w:p w:rsidR="008E1271" w:rsidRDefault="008E1271" w:rsidP="008E1271">
      <w:pPr>
        <w:pStyle w:val="a0"/>
        <w:numPr>
          <w:ilvl w:val="0"/>
          <w:numId w:val="31"/>
        </w:numPr>
        <w:rPr>
          <w:color w:val="0000FF"/>
        </w:rPr>
      </w:pPr>
      <w:r>
        <w:rPr>
          <w:rFonts w:hint="eastAsia"/>
          <w:color w:val="0000FF"/>
        </w:rPr>
        <w:t>入住人员根据入住的天数，进行费用的缴纳。</w:t>
      </w:r>
    </w:p>
    <w:p w:rsidR="008E1271" w:rsidRDefault="00EF34CA" w:rsidP="008E1271">
      <w:pPr>
        <w:pStyle w:val="a0"/>
        <w:numPr>
          <w:ilvl w:val="0"/>
          <w:numId w:val="31"/>
        </w:numPr>
        <w:rPr>
          <w:color w:val="0000FF"/>
        </w:rPr>
      </w:pPr>
      <w:r>
        <w:rPr>
          <w:rFonts w:hint="eastAsia"/>
          <w:color w:val="0000FF"/>
        </w:rPr>
        <w:t>记录费用新增发生时间，加入期数概念。比如</w:t>
      </w:r>
      <w:r>
        <w:rPr>
          <w:rFonts w:hint="eastAsia"/>
          <w:color w:val="0000FF"/>
        </w:rPr>
        <w:t>A</w:t>
      </w:r>
      <w:r>
        <w:rPr>
          <w:rFonts w:hint="eastAsia"/>
          <w:color w:val="0000FF"/>
        </w:rPr>
        <w:t>房屋</w:t>
      </w:r>
      <w:r>
        <w:rPr>
          <w:rFonts w:hint="eastAsia"/>
          <w:color w:val="0000FF"/>
        </w:rPr>
        <w:t>4</w:t>
      </w:r>
      <w:r>
        <w:rPr>
          <w:rFonts w:hint="eastAsia"/>
          <w:color w:val="0000FF"/>
        </w:rPr>
        <w:t>月份新增了一笔电费的费用单，房屋租住开始月份为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月份，电费费用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月份的，因此将此费用纳入房屋的第一期费用。第一次新增的为第一期，以此类推。记录在费用明细表里，有“期数”字段。</w:t>
      </w:r>
    </w:p>
    <w:p w:rsidR="003E4DCE" w:rsidRDefault="003E4DCE" w:rsidP="008E1271">
      <w:pPr>
        <w:pStyle w:val="a0"/>
        <w:numPr>
          <w:ilvl w:val="0"/>
          <w:numId w:val="31"/>
        </w:numPr>
        <w:rPr>
          <w:color w:val="0000FF"/>
        </w:rPr>
      </w:pPr>
      <w:r>
        <w:rPr>
          <w:rFonts w:hint="eastAsia"/>
          <w:color w:val="0000FF"/>
        </w:rPr>
        <w:t>电费、水费有期数概念，根据租住的</w:t>
      </w:r>
      <w:r w:rsidR="00A00197">
        <w:rPr>
          <w:rFonts w:hint="eastAsia"/>
          <w:color w:val="0000FF"/>
        </w:rPr>
        <w:t>期数有多少期需要缴纳的。有线电视费、网络宽带费也有期数概念，比如新增了一张费用单，算作一期</w:t>
      </w:r>
      <w:r>
        <w:rPr>
          <w:rFonts w:hint="eastAsia"/>
          <w:color w:val="0000FF"/>
        </w:rPr>
        <w:t>。</w:t>
      </w:r>
    </w:p>
    <w:p w:rsidR="00242CB2" w:rsidRDefault="00242CB2" w:rsidP="008E1271">
      <w:pPr>
        <w:pStyle w:val="a0"/>
        <w:numPr>
          <w:ilvl w:val="0"/>
          <w:numId w:val="31"/>
        </w:numPr>
        <w:rPr>
          <w:color w:val="0000FF"/>
        </w:rPr>
      </w:pPr>
      <w:r>
        <w:rPr>
          <w:rFonts w:hint="eastAsia"/>
          <w:color w:val="0000FF"/>
        </w:rPr>
        <w:t>由于宽带网络费以及有线电视费一般为半年一交或者一年一交，</w:t>
      </w:r>
      <w:r w:rsidR="00A00197">
        <w:rPr>
          <w:rFonts w:hint="eastAsia"/>
          <w:color w:val="0000FF"/>
        </w:rPr>
        <w:t>根据确定的费用发生日以及费用结束日，计算出整个费用的天数，</w:t>
      </w:r>
      <w:r>
        <w:rPr>
          <w:rFonts w:hint="eastAsia"/>
          <w:color w:val="0000FF"/>
        </w:rPr>
        <w:t>分摊逻辑为</w:t>
      </w:r>
      <w:proofErr w:type="gramStart"/>
      <w:r>
        <w:rPr>
          <w:rFonts w:hint="eastAsia"/>
          <w:color w:val="0000FF"/>
        </w:rPr>
        <w:t>日费用</w:t>
      </w:r>
      <w:proofErr w:type="gramEnd"/>
      <w:r>
        <w:rPr>
          <w:rFonts w:hint="eastAsia"/>
          <w:color w:val="0000FF"/>
        </w:rPr>
        <w:t>=</w:t>
      </w:r>
      <w:r>
        <w:rPr>
          <w:rFonts w:hint="eastAsia"/>
          <w:color w:val="0000FF"/>
        </w:rPr>
        <w:t>费用金额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总天数。再根据</w:t>
      </w:r>
      <w:r w:rsidR="00E97497" w:rsidRPr="00E97497">
        <w:rPr>
          <w:rFonts w:hint="eastAsia"/>
          <w:color w:val="FF0000"/>
        </w:rPr>
        <w:t>当前</w:t>
      </w:r>
      <w:r>
        <w:rPr>
          <w:rFonts w:hint="eastAsia"/>
          <w:color w:val="0000FF"/>
        </w:rPr>
        <w:t>入住人数进行分摊。</w:t>
      </w:r>
    </w:p>
    <w:p w:rsidR="00482963" w:rsidRDefault="00482963" w:rsidP="008E1271">
      <w:pPr>
        <w:pStyle w:val="a0"/>
        <w:numPr>
          <w:ilvl w:val="0"/>
          <w:numId w:val="31"/>
        </w:numPr>
        <w:rPr>
          <w:color w:val="0000FF"/>
        </w:rPr>
      </w:pPr>
      <w:r>
        <w:rPr>
          <w:rFonts w:hint="eastAsia"/>
          <w:color w:val="0000FF"/>
        </w:rPr>
        <w:t>考虑到入住人数有可能变化的情况，需要判断每一期的入住人数数量，并以此人数作为分摊。如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号到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月</w:t>
      </w:r>
      <w:r>
        <w:rPr>
          <w:rFonts w:hint="eastAsia"/>
          <w:color w:val="0000FF"/>
        </w:rPr>
        <w:t>31</w:t>
      </w:r>
      <w:r>
        <w:rPr>
          <w:rFonts w:hint="eastAsia"/>
          <w:color w:val="0000FF"/>
        </w:rPr>
        <w:t>号发生的电费</w:t>
      </w:r>
      <w:r>
        <w:rPr>
          <w:rFonts w:hint="eastAsia"/>
          <w:color w:val="0000FF"/>
        </w:rPr>
        <w:t>300</w:t>
      </w:r>
      <w:r>
        <w:rPr>
          <w:rFonts w:hint="eastAsia"/>
          <w:color w:val="0000FF"/>
        </w:rPr>
        <w:t>元，</w:t>
      </w:r>
      <w:r w:rsidR="00E97497">
        <w:rPr>
          <w:rFonts w:hint="eastAsia"/>
          <w:color w:val="0000FF"/>
        </w:rPr>
        <w:t>计算出日电费</w:t>
      </w:r>
      <w:r w:rsidR="00E97497">
        <w:rPr>
          <w:rFonts w:hint="eastAsia"/>
          <w:color w:val="0000FF"/>
        </w:rPr>
        <w:t>=300/30=10</w:t>
      </w:r>
      <w:r w:rsidR="00E97497">
        <w:rPr>
          <w:rFonts w:hint="eastAsia"/>
          <w:color w:val="0000FF"/>
        </w:rPr>
        <w:t>元，然后根据当天的入住人数进行分摊。比如</w:t>
      </w:r>
      <w:r w:rsidR="00E97497">
        <w:rPr>
          <w:rFonts w:hint="eastAsia"/>
          <w:color w:val="0000FF"/>
        </w:rPr>
        <w:t>3</w:t>
      </w:r>
      <w:r w:rsidR="00E97497">
        <w:rPr>
          <w:rFonts w:hint="eastAsia"/>
          <w:color w:val="0000FF"/>
        </w:rPr>
        <w:t>月</w:t>
      </w:r>
      <w:r w:rsidR="00E97497">
        <w:rPr>
          <w:rFonts w:hint="eastAsia"/>
          <w:color w:val="0000FF"/>
        </w:rPr>
        <w:t>1</w:t>
      </w:r>
      <w:r w:rsidR="00E97497">
        <w:rPr>
          <w:rFonts w:hint="eastAsia"/>
          <w:color w:val="0000FF"/>
        </w:rPr>
        <w:t>号入住人数为</w:t>
      </w:r>
      <w:r w:rsidR="00E97497">
        <w:rPr>
          <w:rFonts w:hint="eastAsia"/>
          <w:color w:val="0000FF"/>
        </w:rPr>
        <w:t>5</w:t>
      </w:r>
      <w:r w:rsidR="00E97497">
        <w:rPr>
          <w:rFonts w:hint="eastAsia"/>
          <w:color w:val="0000FF"/>
        </w:rPr>
        <w:t>个人，则每人电费</w:t>
      </w:r>
      <w:r w:rsidR="00E97497">
        <w:rPr>
          <w:rFonts w:hint="eastAsia"/>
          <w:color w:val="0000FF"/>
        </w:rPr>
        <w:t>3</w:t>
      </w:r>
      <w:r w:rsidR="00E97497">
        <w:rPr>
          <w:rFonts w:hint="eastAsia"/>
          <w:color w:val="0000FF"/>
        </w:rPr>
        <w:t>月</w:t>
      </w:r>
      <w:r w:rsidR="00E97497">
        <w:rPr>
          <w:rFonts w:hint="eastAsia"/>
          <w:color w:val="0000FF"/>
        </w:rPr>
        <w:t>1</w:t>
      </w:r>
      <w:r w:rsidR="00E97497">
        <w:rPr>
          <w:rFonts w:hint="eastAsia"/>
          <w:color w:val="0000FF"/>
        </w:rPr>
        <w:t>号</w:t>
      </w:r>
      <w:r w:rsidR="00E97497" w:rsidRPr="002358A1">
        <w:rPr>
          <w:rFonts w:hint="eastAsia"/>
          <w:color w:val="FF0000"/>
        </w:rPr>
        <w:t>当天</w:t>
      </w:r>
      <w:r w:rsidR="00E97497">
        <w:rPr>
          <w:rFonts w:hint="eastAsia"/>
          <w:color w:val="0000FF"/>
        </w:rPr>
        <w:t>为</w:t>
      </w:r>
      <w:r w:rsidR="00E97497">
        <w:rPr>
          <w:rFonts w:hint="eastAsia"/>
          <w:color w:val="0000FF"/>
        </w:rPr>
        <w:t>10/5=2</w:t>
      </w:r>
      <w:r w:rsidR="00E97497">
        <w:rPr>
          <w:rFonts w:hint="eastAsia"/>
          <w:color w:val="0000FF"/>
        </w:rPr>
        <w:t>元；如果</w:t>
      </w:r>
      <w:r w:rsidR="00E97497">
        <w:rPr>
          <w:rFonts w:hint="eastAsia"/>
          <w:color w:val="0000FF"/>
        </w:rPr>
        <w:t>3</w:t>
      </w:r>
      <w:r w:rsidR="00E97497">
        <w:rPr>
          <w:rFonts w:hint="eastAsia"/>
          <w:color w:val="0000FF"/>
        </w:rPr>
        <w:t>月</w:t>
      </w:r>
      <w:r w:rsidR="00E97497">
        <w:rPr>
          <w:rFonts w:hint="eastAsia"/>
          <w:color w:val="0000FF"/>
        </w:rPr>
        <w:t>2</w:t>
      </w:r>
      <w:r w:rsidR="00E97497">
        <w:rPr>
          <w:rFonts w:hint="eastAsia"/>
          <w:color w:val="0000FF"/>
        </w:rPr>
        <w:t>号入住人数为</w:t>
      </w:r>
      <w:r w:rsidR="00E97497">
        <w:rPr>
          <w:rFonts w:hint="eastAsia"/>
          <w:color w:val="0000FF"/>
        </w:rPr>
        <w:t>4</w:t>
      </w:r>
      <w:r w:rsidR="00E97497">
        <w:rPr>
          <w:rFonts w:hint="eastAsia"/>
          <w:color w:val="0000FF"/>
        </w:rPr>
        <w:t>个人，则每人电费</w:t>
      </w:r>
      <w:r w:rsidR="00E97497">
        <w:rPr>
          <w:rFonts w:hint="eastAsia"/>
          <w:color w:val="0000FF"/>
        </w:rPr>
        <w:t>3</w:t>
      </w:r>
      <w:r w:rsidR="00E97497">
        <w:rPr>
          <w:rFonts w:hint="eastAsia"/>
          <w:color w:val="0000FF"/>
        </w:rPr>
        <w:t>月</w:t>
      </w:r>
      <w:r w:rsidR="00E97497">
        <w:rPr>
          <w:rFonts w:hint="eastAsia"/>
          <w:color w:val="0000FF"/>
        </w:rPr>
        <w:t>2</w:t>
      </w:r>
      <w:r w:rsidR="00E97497">
        <w:rPr>
          <w:rFonts w:hint="eastAsia"/>
          <w:color w:val="0000FF"/>
        </w:rPr>
        <w:t>号当天为</w:t>
      </w:r>
      <w:r w:rsidR="00E97497">
        <w:rPr>
          <w:rFonts w:hint="eastAsia"/>
          <w:color w:val="0000FF"/>
        </w:rPr>
        <w:t>10/4=2.5</w:t>
      </w:r>
      <w:r w:rsidR="00E97497">
        <w:rPr>
          <w:rFonts w:hint="eastAsia"/>
          <w:color w:val="0000FF"/>
        </w:rPr>
        <w:t>元。</w:t>
      </w:r>
    </w:p>
    <w:p w:rsidR="00A82D47" w:rsidRDefault="00A82D47" w:rsidP="008E1271">
      <w:pPr>
        <w:pStyle w:val="a0"/>
        <w:numPr>
          <w:ilvl w:val="0"/>
          <w:numId w:val="31"/>
        </w:numPr>
        <w:rPr>
          <w:color w:val="0000FF"/>
        </w:rPr>
      </w:pPr>
      <w:r>
        <w:rPr>
          <w:rFonts w:hint="eastAsia"/>
          <w:color w:val="0000FF"/>
        </w:rPr>
        <w:t>举例：新增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月份电费费用单，费用开始日为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号，费用结束日为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月</w:t>
      </w:r>
      <w:r>
        <w:rPr>
          <w:rFonts w:hint="eastAsia"/>
          <w:color w:val="0000FF"/>
        </w:rPr>
        <w:t>31</w:t>
      </w:r>
      <w:r>
        <w:rPr>
          <w:rFonts w:hint="eastAsia"/>
          <w:color w:val="0000FF"/>
        </w:rPr>
        <w:t>号，费用房屋租住开始日为</w:t>
      </w:r>
      <w:r>
        <w:rPr>
          <w:rFonts w:hint="eastAsia"/>
          <w:color w:val="0000FF"/>
        </w:rPr>
        <w:t>3</w:t>
      </w:r>
      <w:r>
        <w:rPr>
          <w:rFonts w:hint="eastAsia"/>
          <w:color w:val="0000FF"/>
        </w:rPr>
        <w:t>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号，费用为</w:t>
      </w:r>
      <w:r>
        <w:rPr>
          <w:rFonts w:hint="eastAsia"/>
          <w:color w:val="0000FF"/>
        </w:rPr>
        <w:t>300</w:t>
      </w:r>
      <w:r>
        <w:rPr>
          <w:rFonts w:hint="eastAsia"/>
          <w:color w:val="0000FF"/>
        </w:rPr>
        <w:t>元，作为费用开始的第一期，计算出</w:t>
      </w:r>
      <w:proofErr w:type="gramStart"/>
      <w:r>
        <w:rPr>
          <w:rFonts w:hint="eastAsia"/>
          <w:color w:val="0000FF"/>
        </w:rPr>
        <w:t>日费用</w:t>
      </w:r>
      <w:proofErr w:type="gramEnd"/>
      <w:r>
        <w:rPr>
          <w:rFonts w:hint="eastAsia"/>
          <w:color w:val="0000FF"/>
        </w:rPr>
        <w:t>=300/</w:t>
      </w:r>
      <w:r w:rsidR="000B369F">
        <w:rPr>
          <w:rFonts w:hint="eastAsia"/>
          <w:color w:val="0000FF"/>
        </w:rPr>
        <w:t>30=10</w:t>
      </w:r>
      <w:r w:rsidR="000B369F">
        <w:rPr>
          <w:rFonts w:hint="eastAsia"/>
          <w:color w:val="0000FF"/>
        </w:rPr>
        <w:t>。</w:t>
      </w:r>
      <w:r w:rsidR="00B567EF">
        <w:rPr>
          <w:rFonts w:hint="eastAsia"/>
          <w:color w:val="0000FF"/>
        </w:rPr>
        <w:t>再平摊到每个人，按照</w:t>
      </w:r>
      <w:proofErr w:type="gramStart"/>
      <w:r w:rsidR="00B567EF">
        <w:rPr>
          <w:rFonts w:hint="eastAsia"/>
          <w:color w:val="0000FF"/>
        </w:rPr>
        <w:t>日费用</w:t>
      </w:r>
      <w:proofErr w:type="gramEnd"/>
      <w:r w:rsidR="00B567EF">
        <w:rPr>
          <w:rFonts w:hint="eastAsia"/>
          <w:color w:val="0000FF"/>
        </w:rPr>
        <w:t>除以</w:t>
      </w:r>
      <w:r w:rsidR="002358A1">
        <w:rPr>
          <w:rFonts w:hint="eastAsia"/>
          <w:color w:val="0000FF"/>
        </w:rPr>
        <w:t>当天</w:t>
      </w:r>
      <w:r w:rsidR="00B567EF">
        <w:rPr>
          <w:rFonts w:hint="eastAsia"/>
          <w:color w:val="0000FF"/>
        </w:rPr>
        <w:t>入住人数，比如房屋合同里</w:t>
      </w:r>
      <w:r w:rsidR="002358A1">
        <w:rPr>
          <w:rFonts w:hint="eastAsia"/>
          <w:color w:val="FF0000"/>
        </w:rPr>
        <w:t>当天</w:t>
      </w:r>
      <w:r w:rsidR="00B567EF">
        <w:rPr>
          <w:rFonts w:hint="eastAsia"/>
          <w:color w:val="0000FF"/>
        </w:rPr>
        <w:t>入住人数为</w:t>
      </w:r>
      <w:r w:rsidR="00B567EF">
        <w:rPr>
          <w:rFonts w:hint="eastAsia"/>
          <w:color w:val="0000FF"/>
        </w:rPr>
        <w:t>5</w:t>
      </w:r>
      <w:bookmarkStart w:id="13" w:name="_GoBack"/>
      <w:bookmarkEnd w:id="13"/>
      <w:r w:rsidR="00B567EF">
        <w:rPr>
          <w:rFonts w:hint="eastAsia"/>
          <w:color w:val="0000FF"/>
        </w:rPr>
        <w:t>人，则每个人</w:t>
      </w:r>
      <w:proofErr w:type="gramStart"/>
      <w:r w:rsidR="00B567EF">
        <w:rPr>
          <w:rFonts w:hint="eastAsia"/>
          <w:color w:val="0000FF"/>
        </w:rPr>
        <w:t>日费用</w:t>
      </w:r>
      <w:proofErr w:type="gramEnd"/>
      <w:r w:rsidR="00B567EF">
        <w:rPr>
          <w:rFonts w:hint="eastAsia"/>
          <w:color w:val="0000FF"/>
        </w:rPr>
        <w:t>=</w:t>
      </w:r>
      <w:r w:rsidR="003447B2">
        <w:rPr>
          <w:rFonts w:hint="eastAsia"/>
          <w:color w:val="0000FF"/>
        </w:rPr>
        <w:t>10/5=2</w:t>
      </w:r>
      <w:r w:rsidR="003447B2">
        <w:rPr>
          <w:rFonts w:hint="eastAsia"/>
          <w:color w:val="0000FF"/>
        </w:rPr>
        <w:t>。</w:t>
      </w:r>
    </w:p>
    <w:p w:rsidR="00391E7E" w:rsidRPr="006E7C21" w:rsidRDefault="002358A1" w:rsidP="00391E7E">
      <w:pPr>
        <w:pStyle w:val="a0"/>
        <w:ind w:left="420"/>
        <w:rPr>
          <w:color w:val="0000FF"/>
        </w:rPr>
      </w:pPr>
      <w:r>
        <w:rPr>
          <w:rFonts w:hint="eastAsia"/>
          <w:color w:val="0000FF"/>
        </w:rPr>
        <w:t>（后台表需要记录新建费用单的这一期内每一天的日费用，在根据每天的入住人数，计算好每个人分摊的日费用）</w:t>
      </w:r>
    </w:p>
    <w:p w:rsidR="00286679" w:rsidRDefault="00286679" w:rsidP="0065771A">
      <w:pPr>
        <w:pStyle w:val="a0"/>
        <w:ind w:left="0"/>
        <w:rPr>
          <w:color w:val="0000FF"/>
        </w:rPr>
      </w:pPr>
    </w:p>
    <w:p w:rsidR="0085492F" w:rsidRDefault="002D4453" w:rsidP="0085492F">
      <w:pPr>
        <w:pStyle w:val="3"/>
      </w:pPr>
      <w:bookmarkStart w:id="14" w:name="_Toc320277149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56" w:type="dxa"/>
          </w:tcPr>
          <w:p w:rsidR="0085492F" w:rsidRDefault="00286679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C30BDD" w:rsidP="00645E2F">
            <w:pPr>
              <w:pStyle w:val="a0"/>
              <w:ind w:left="0"/>
            </w:pPr>
            <w:r>
              <w:rPr>
                <w:rFonts w:hint="eastAsia"/>
              </w:rPr>
              <w:t>费用结束日不能在费用开始日之前！</w:t>
            </w:r>
          </w:p>
        </w:tc>
      </w:tr>
      <w:tr w:rsidR="00645E2F">
        <w:tc>
          <w:tcPr>
            <w:tcW w:w="1428" w:type="dxa"/>
          </w:tcPr>
          <w:p w:rsidR="00645E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645E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645E2F" w:rsidRDefault="00645E2F" w:rsidP="0085492F">
            <w:pPr>
              <w:pStyle w:val="a0"/>
              <w:ind w:left="0"/>
            </w:pPr>
          </w:p>
        </w:tc>
      </w:tr>
      <w:tr w:rsidR="0085492F" w:rsidRPr="00BC14A7">
        <w:tc>
          <w:tcPr>
            <w:tcW w:w="1428" w:type="dxa"/>
          </w:tcPr>
          <w:p w:rsidR="008549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656" w:type="dxa"/>
          </w:tcPr>
          <w:p w:rsidR="0085492F" w:rsidRDefault="006E7C21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  <w:tr w:rsidR="00391E7E" w:rsidRPr="00BC14A7">
        <w:tc>
          <w:tcPr>
            <w:tcW w:w="1428" w:type="dxa"/>
          </w:tcPr>
          <w:p w:rsidR="00391E7E" w:rsidRDefault="00391E7E" w:rsidP="0085492F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56" w:type="dxa"/>
          </w:tcPr>
          <w:p w:rsidR="00391E7E" w:rsidRDefault="00391E7E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391E7E" w:rsidRDefault="00391E7E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20277150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0"/>
      <w:footerReference w:type="default" r:id="rId11"/>
      <w:footerReference w:type="first" r:id="rId12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903" w:rsidRDefault="003A5903">
      <w:r>
        <w:separator/>
      </w:r>
    </w:p>
  </w:endnote>
  <w:endnote w:type="continuationSeparator" w:id="0">
    <w:p w:rsidR="003A5903" w:rsidRDefault="003A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DCE" w:rsidRDefault="003E4DCE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2358A1">
      <w:rPr>
        <w:rStyle w:val="ab"/>
        <w:rFonts w:ascii="Book Antiqua" w:hAnsi="Book Antiqua"/>
        <w:noProof/>
      </w:rPr>
      <w:t>7</w:t>
    </w:r>
    <w:r>
      <w:rPr>
        <w:rStyle w:val="ab"/>
        <w:rFonts w:ascii="Book Antiqua" w:hAnsi="Book Antiqua"/>
      </w:rPr>
      <w:fldChar w:fldCharType="end"/>
    </w:r>
  </w:p>
  <w:p w:rsidR="003E4DCE" w:rsidRDefault="003E4DCE">
    <w:pPr>
      <w:pStyle w:val="a5"/>
      <w:tabs>
        <w:tab w:val="clear" w:pos="7920"/>
      </w:tabs>
      <w:ind w:right="360"/>
    </w:pPr>
  </w:p>
  <w:p w:rsidR="003E4DCE" w:rsidRDefault="003E4DCE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DCE" w:rsidRDefault="003E4DCE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903" w:rsidRDefault="003A5903">
      <w:r>
        <w:separator/>
      </w:r>
    </w:p>
  </w:footnote>
  <w:footnote w:type="continuationSeparator" w:id="0">
    <w:p w:rsidR="003A5903" w:rsidRDefault="003A5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DCE" w:rsidRDefault="003E4DCE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fldSimple w:instr=" REF DocControlNumber ">
      <w:r>
        <w:instrText xml:space="preserve"> </w:instrText>
      </w:r>
    </w:fldSimple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fldSimple w:instr=" REF DocControlNumber ">
      <w:r>
        <w:instrText xml:space="preserve"> </w:instrText>
      </w:r>
    </w:fldSimple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3E4DCE" w:rsidRDefault="003E4DC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1C82239"/>
    <w:multiLevelType w:val="hybridMultilevel"/>
    <w:tmpl w:val="1646F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7AB74C0"/>
    <w:multiLevelType w:val="hybridMultilevel"/>
    <w:tmpl w:val="59744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6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4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74547B8C"/>
    <w:multiLevelType w:val="hybridMultilevel"/>
    <w:tmpl w:val="0580472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62C4A65"/>
    <w:multiLevelType w:val="hybridMultilevel"/>
    <w:tmpl w:val="59349C5C"/>
    <w:lvl w:ilvl="0" w:tplc="55B0C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0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2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5"/>
  </w:num>
  <w:num w:numId="6">
    <w:abstractNumId w:val="10"/>
  </w:num>
  <w:num w:numId="7">
    <w:abstractNumId w:val="17"/>
  </w:num>
  <w:num w:numId="8">
    <w:abstractNumId w:val="7"/>
  </w:num>
  <w:num w:numId="9">
    <w:abstractNumId w:val="25"/>
  </w:num>
  <w:num w:numId="10">
    <w:abstractNumId w:val="29"/>
  </w:num>
  <w:num w:numId="11">
    <w:abstractNumId w:val="1"/>
  </w:num>
  <w:num w:numId="12">
    <w:abstractNumId w:val="19"/>
  </w:num>
  <w:num w:numId="13">
    <w:abstractNumId w:val="22"/>
  </w:num>
  <w:num w:numId="14">
    <w:abstractNumId w:val="26"/>
  </w:num>
  <w:num w:numId="15">
    <w:abstractNumId w:val="20"/>
  </w:num>
  <w:num w:numId="16">
    <w:abstractNumId w:val="21"/>
  </w:num>
  <w:num w:numId="17">
    <w:abstractNumId w:val="8"/>
  </w:num>
  <w:num w:numId="18">
    <w:abstractNumId w:val="9"/>
  </w:num>
  <w:num w:numId="19">
    <w:abstractNumId w:val="6"/>
  </w:num>
  <w:num w:numId="20">
    <w:abstractNumId w:val="24"/>
  </w:num>
  <w:num w:numId="21">
    <w:abstractNumId w:val="2"/>
  </w:num>
  <w:num w:numId="22">
    <w:abstractNumId w:val="14"/>
  </w:num>
  <w:num w:numId="23">
    <w:abstractNumId w:val="12"/>
  </w:num>
  <w:num w:numId="24">
    <w:abstractNumId w:val="30"/>
  </w:num>
  <w:num w:numId="25">
    <w:abstractNumId w:val="5"/>
  </w:num>
  <w:num w:numId="26">
    <w:abstractNumId w:val="4"/>
  </w:num>
  <w:num w:numId="27">
    <w:abstractNumId w:val="16"/>
  </w:num>
  <w:num w:numId="28">
    <w:abstractNumId w:val="13"/>
  </w:num>
  <w:num w:numId="29">
    <w:abstractNumId w:val="28"/>
  </w:num>
  <w:num w:numId="30">
    <w:abstractNumId w:val="11"/>
  </w:num>
  <w:num w:numId="31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27C9"/>
    <w:rsid w:val="000378C7"/>
    <w:rsid w:val="000421CE"/>
    <w:rsid w:val="000433F4"/>
    <w:rsid w:val="000449B5"/>
    <w:rsid w:val="000469D8"/>
    <w:rsid w:val="000515F3"/>
    <w:rsid w:val="0005259A"/>
    <w:rsid w:val="000527DB"/>
    <w:rsid w:val="00055296"/>
    <w:rsid w:val="00056B36"/>
    <w:rsid w:val="00060EDA"/>
    <w:rsid w:val="00061A35"/>
    <w:rsid w:val="000622B6"/>
    <w:rsid w:val="00064EB2"/>
    <w:rsid w:val="000660FB"/>
    <w:rsid w:val="00066FD5"/>
    <w:rsid w:val="00067019"/>
    <w:rsid w:val="00072732"/>
    <w:rsid w:val="00075EA2"/>
    <w:rsid w:val="00075FE8"/>
    <w:rsid w:val="000808D3"/>
    <w:rsid w:val="0008329E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369F"/>
    <w:rsid w:val="000B60EF"/>
    <w:rsid w:val="000C0696"/>
    <w:rsid w:val="000C4023"/>
    <w:rsid w:val="000C668A"/>
    <w:rsid w:val="000D06E0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23BA"/>
    <w:rsid w:val="00104532"/>
    <w:rsid w:val="0010574F"/>
    <w:rsid w:val="00105BC2"/>
    <w:rsid w:val="001073AA"/>
    <w:rsid w:val="00110085"/>
    <w:rsid w:val="00110712"/>
    <w:rsid w:val="00114805"/>
    <w:rsid w:val="00115866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2D85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534A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2DF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6E13"/>
    <w:rsid w:val="002071D0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58A1"/>
    <w:rsid w:val="0023671D"/>
    <w:rsid w:val="00237CBB"/>
    <w:rsid w:val="00240088"/>
    <w:rsid w:val="0024291D"/>
    <w:rsid w:val="002429DE"/>
    <w:rsid w:val="00242CB2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4845"/>
    <w:rsid w:val="002E48E5"/>
    <w:rsid w:val="002E557A"/>
    <w:rsid w:val="002E7EF7"/>
    <w:rsid w:val="002F0AB8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3D93"/>
    <w:rsid w:val="00324375"/>
    <w:rsid w:val="00326360"/>
    <w:rsid w:val="00327845"/>
    <w:rsid w:val="003332E5"/>
    <w:rsid w:val="00334F1D"/>
    <w:rsid w:val="00335330"/>
    <w:rsid w:val="00336214"/>
    <w:rsid w:val="00340B40"/>
    <w:rsid w:val="00340F15"/>
    <w:rsid w:val="003434E1"/>
    <w:rsid w:val="00344532"/>
    <w:rsid w:val="003447B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C73"/>
    <w:rsid w:val="00375F02"/>
    <w:rsid w:val="00384BBD"/>
    <w:rsid w:val="0038766E"/>
    <w:rsid w:val="00387EBB"/>
    <w:rsid w:val="0039074E"/>
    <w:rsid w:val="003914AF"/>
    <w:rsid w:val="00391E7E"/>
    <w:rsid w:val="00393DCC"/>
    <w:rsid w:val="003940DC"/>
    <w:rsid w:val="003A1FC3"/>
    <w:rsid w:val="003A2124"/>
    <w:rsid w:val="003A2700"/>
    <w:rsid w:val="003A3391"/>
    <w:rsid w:val="003A5903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4DCE"/>
    <w:rsid w:val="003E624C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613"/>
    <w:rsid w:val="00422D9E"/>
    <w:rsid w:val="00424B30"/>
    <w:rsid w:val="00425C56"/>
    <w:rsid w:val="0043265C"/>
    <w:rsid w:val="0043382F"/>
    <w:rsid w:val="00436E3F"/>
    <w:rsid w:val="0044268C"/>
    <w:rsid w:val="004447EE"/>
    <w:rsid w:val="004456F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2963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B81"/>
    <w:rsid w:val="004E7A02"/>
    <w:rsid w:val="004F3658"/>
    <w:rsid w:val="00501CEB"/>
    <w:rsid w:val="005037E9"/>
    <w:rsid w:val="00503CD6"/>
    <w:rsid w:val="00505513"/>
    <w:rsid w:val="00515145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4702"/>
    <w:rsid w:val="00546034"/>
    <w:rsid w:val="00546CDC"/>
    <w:rsid w:val="00553A9D"/>
    <w:rsid w:val="0055421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2E2E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B65F1"/>
    <w:rsid w:val="005C3CBB"/>
    <w:rsid w:val="005C46AD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132F"/>
    <w:rsid w:val="00602661"/>
    <w:rsid w:val="00604966"/>
    <w:rsid w:val="006129DC"/>
    <w:rsid w:val="00615D67"/>
    <w:rsid w:val="00616CBE"/>
    <w:rsid w:val="006177C1"/>
    <w:rsid w:val="006213BF"/>
    <w:rsid w:val="00623999"/>
    <w:rsid w:val="00624561"/>
    <w:rsid w:val="00624662"/>
    <w:rsid w:val="00634AEE"/>
    <w:rsid w:val="00636D4D"/>
    <w:rsid w:val="00636F40"/>
    <w:rsid w:val="006372EC"/>
    <w:rsid w:val="00637B87"/>
    <w:rsid w:val="00645953"/>
    <w:rsid w:val="00645E2F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2011"/>
    <w:rsid w:val="006A5C19"/>
    <w:rsid w:val="006A6327"/>
    <w:rsid w:val="006A670B"/>
    <w:rsid w:val="006B1980"/>
    <w:rsid w:val="006B79B3"/>
    <w:rsid w:val="006C073B"/>
    <w:rsid w:val="006C3A1D"/>
    <w:rsid w:val="006C4186"/>
    <w:rsid w:val="006C57D8"/>
    <w:rsid w:val="006D1900"/>
    <w:rsid w:val="006D596E"/>
    <w:rsid w:val="006E0977"/>
    <w:rsid w:val="006E6430"/>
    <w:rsid w:val="006E7C21"/>
    <w:rsid w:val="006F06D9"/>
    <w:rsid w:val="006F35EE"/>
    <w:rsid w:val="006F3AF8"/>
    <w:rsid w:val="006F6650"/>
    <w:rsid w:val="006F75E2"/>
    <w:rsid w:val="00700B94"/>
    <w:rsid w:val="00701767"/>
    <w:rsid w:val="00703905"/>
    <w:rsid w:val="00710019"/>
    <w:rsid w:val="00711237"/>
    <w:rsid w:val="00712A07"/>
    <w:rsid w:val="007136E0"/>
    <w:rsid w:val="00714340"/>
    <w:rsid w:val="007144CF"/>
    <w:rsid w:val="007169E6"/>
    <w:rsid w:val="00716A8C"/>
    <w:rsid w:val="00721248"/>
    <w:rsid w:val="0072607C"/>
    <w:rsid w:val="00730C9B"/>
    <w:rsid w:val="00731F43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60394"/>
    <w:rsid w:val="00760EB0"/>
    <w:rsid w:val="0076406B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3E58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A09FD"/>
    <w:rsid w:val="008A1E71"/>
    <w:rsid w:val="008A2C57"/>
    <w:rsid w:val="008A6079"/>
    <w:rsid w:val="008A679D"/>
    <w:rsid w:val="008A6E34"/>
    <w:rsid w:val="008B0C68"/>
    <w:rsid w:val="008B4323"/>
    <w:rsid w:val="008B56D2"/>
    <w:rsid w:val="008B6108"/>
    <w:rsid w:val="008C20EB"/>
    <w:rsid w:val="008C37AF"/>
    <w:rsid w:val="008C700C"/>
    <w:rsid w:val="008D259E"/>
    <w:rsid w:val="008D2D9F"/>
    <w:rsid w:val="008D729A"/>
    <w:rsid w:val="008E1271"/>
    <w:rsid w:val="008E2827"/>
    <w:rsid w:val="008F2017"/>
    <w:rsid w:val="008F22A5"/>
    <w:rsid w:val="008F22C4"/>
    <w:rsid w:val="008F75B6"/>
    <w:rsid w:val="009005EF"/>
    <w:rsid w:val="00902C6B"/>
    <w:rsid w:val="00903C0B"/>
    <w:rsid w:val="009041D4"/>
    <w:rsid w:val="00904F54"/>
    <w:rsid w:val="00905BCB"/>
    <w:rsid w:val="0090617A"/>
    <w:rsid w:val="0090661E"/>
    <w:rsid w:val="00907F6A"/>
    <w:rsid w:val="00910D6D"/>
    <w:rsid w:val="00913B97"/>
    <w:rsid w:val="0091404A"/>
    <w:rsid w:val="009225F9"/>
    <w:rsid w:val="00923A82"/>
    <w:rsid w:val="009249BE"/>
    <w:rsid w:val="00924B2E"/>
    <w:rsid w:val="00925C49"/>
    <w:rsid w:val="00927944"/>
    <w:rsid w:val="009300E2"/>
    <w:rsid w:val="00931594"/>
    <w:rsid w:val="009321E1"/>
    <w:rsid w:val="00932BFE"/>
    <w:rsid w:val="00934806"/>
    <w:rsid w:val="00934C9C"/>
    <w:rsid w:val="00936BD5"/>
    <w:rsid w:val="00937D93"/>
    <w:rsid w:val="00940781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6D11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0D3"/>
    <w:rsid w:val="009E45E8"/>
    <w:rsid w:val="009F1857"/>
    <w:rsid w:val="009F3404"/>
    <w:rsid w:val="009F3BA1"/>
    <w:rsid w:val="009F7095"/>
    <w:rsid w:val="00A00197"/>
    <w:rsid w:val="00A0064B"/>
    <w:rsid w:val="00A00B19"/>
    <w:rsid w:val="00A02F84"/>
    <w:rsid w:val="00A034AB"/>
    <w:rsid w:val="00A03FA3"/>
    <w:rsid w:val="00A06D3F"/>
    <w:rsid w:val="00A07D4D"/>
    <w:rsid w:val="00A1186F"/>
    <w:rsid w:val="00A12119"/>
    <w:rsid w:val="00A13D06"/>
    <w:rsid w:val="00A14478"/>
    <w:rsid w:val="00A15322"/>
    <w:rsid w:val="00A157B7"/>
    <w:rsid w:val="00A15BD2"/>
    <w:rsid w:val="00A17EED"/>
    <w:rsid w:val="00A22122"/>
    <w:rsid w:val="00A24AAB"/>
    <w:rsid w:val="00A2573C"/>
    <w:rsid w:val="00A26888"/>
    <w:rsid w:val="00A26D5C"/>
    <w:rsid w:val="00A26F94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2D47"/>
    <w:rsid w:val="00A86989"/>
    <w:rsid w:val="00A95690"/>
    <w:rsid w:val="00AA36B6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23BF"/>
    <w:rsid w:val="00AC56D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2E20"/>
    <w:rsid w:val="00AF383E"/>
    <w:rsid w:val="00AF6EBF"/>
    <w:rsid w:val="00B005CB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50D93"/>
    <w:rsid w:val="00B51005"/>
    <w:rsid w:val="00B567EF"/>
    <w:rsid w:val="00B56D3E"/>
    <w:rsid w:val="00B60F22"/>
    <w:rsid w:val="00B61071"/>
    <w:rsid w:val="00B663C0"/>
    <w:rsid w:val="00B6707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D8C"/>
    <w:rsid w:val="00BA6766"/>
    <w:rsid w:val="00BB0B53"/>
    <w:rsid w:val="00BB4E21"/>
    <w:rsid w:val="00BB5DF7"/>
    <w:rsid w:val="00BB70B5"/>
    <w:rsid w:val="00BB7759"/>
    <w:rsid w:val="00BC0840"/>
    <w:rsid w:val="00BC12EB"/>
    <w:rsid w:val="00BC14A7"/>
    <w:rsid w:val="00BC1A08"/>
    <w:rsid w:val="00BC7967"/>
    <w:rsid w:val="00BD1D93"/>
    <w:rsid w:val="00BD3660"/>
    <w:rsid w:val="00BD73CD"/>
    <w:rsid w:val="00BD743F"/>
    <w:rsid w:val="00BE3208"/>
    <w:rsid w:val="00BF2B20"/>
    <w:rsid w:val="00BF3347"/>
    <w:rsid w:val="00BF4A8D"/>
    <w:rsid w:val="00C076DB"/>
    <w:rsid w:val="00C129DF"/>
    <w:rsid w:val="00C13813"/>
    <w:rsid w:val="00C15837"/>
    <w:rsid w:val="00C1660C"/>
    <w:rsid w:val="00C205CE"/>
    <w:rsid w:val="00C30BDD"/>
    <w:rsid w:val="00C341B3"/>
    <w:rsid w:val="00C34513"/>
    <w:rsid w:val="00C37CAF"/>
    <w:rsid w:val="00C4229A"/>
    <w:rsid w:val="00C42EE2"/>
    <w:rsid w:val="00C43836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E20"/>
    <w:rsid w:val="00CB045F"/>
    <w:rsid w:val="00CB141F"/>
    <w:rsid w:val="00CB14D9"/>
    <w:rsid w:val="00CB24A7"/>
    <w:rsid w:val="00CB275E"/>
    <w:rsid w:val="00CB3721"/>
    <w:rsid w:val="00CB3AC8"/>
    <w:rsid w:val="00CB43B9"/>
    <w:rsid w:val="00CB6DE5"/>
    <w:rsid w:val="00CC348F"/>
    <w:rsid w:val="00CC35FC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4B9B"/>
    <w:rsid w:val="00CF6E09"/>
    <w:rsid w:val="00D02BCA"/>
    <w:rsid w:val="00D123BF"/>
    <w:rsid w:val="00D139E6"/>
    <w:rsid w:val="00D13D3C"/>
    <w:rsid w:val="00D13D9B"/>
    <w:rsid w:val="00D15A7C"/>
    <w:rsid w:val="00D16BC9"/>
    <w:rsid w:val="00D204AD"/>
    <w:rsid w:val="00D20DB7"/>
    <w:rsid w:val="00D21B14"/>
    <w:rsid w:val="00D2516D"/>
    <w:rsid w:val="00D2620F"/>
    <w:rsid w:val="00D32843"/>
    <w:rsid w:val="00D34B8E"/>
    <w:rsid w:val="00D44A5C"/>
    <w:rsid w:val="00D44D6E"/>
    <w:rsid w:val="00D46E3A"/>
    <w:rsid w:val="00D472C3"/>
    <w:rsid w:val="00D47DBE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0E9D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92B"/>
    <w:rsid w:val="00E50987"/>
    <w:rsid w:val="00E51392"/>
    <w:rsid w:val="00E51B59"/>
    <w:rsid w:val="00E52803"/>
    <w:rsid w:val="00E534C1"/>
    <w:rsid w:val="00E54776"/>
    <w:rsid w:val="00E55A1A"/>
    <w:rsid w:val="00E61992"/>
    <w:rsid w:val="00E6210F"/>
    <w:rsid w:val="00E62464"/>
    <w:rsid w:val="00E65AAB"/>
    <w:rsid w:val="00E66451"/>
    <w:rsid w:val="00E747FC"/>
    <w:rsid w:val="00E75F67"/>
    <w:rsid w:val="00E76EEA"/>
    <w:rsid w:val="00E8022E"/>
    <w:rsid w:val="00E83647"/>
    <w:rsid w:val="00E85609"/>
    <w:rsid w:val="00E9174E"/>
    <w:rsid w:val="00E92C7F"/>
    <w:rsid w:val="00E95294"/>
    <w:rsid w:val="00E9712F"/>
    <w:rsid w:val="00E97497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26B"/>
    <w:rsid w:val="00EB59F8"/>
    <w:rsid w:val="00EB61FB"/>
    <w:rsid w:val="00EB6F01"/>
    <w:rsid w:val="00EC23F6"/>
    <w:rsid w:val="00EC34C7"/>
    <w:rsid w:val="00ED2B92"/>
    <w:rsid w:val="00ED4D55"/>
    <w:rsid w:val="00ED6E7A"/>
    <w:rsid w:val="00ED6F2E"/>
    <w:rsid w:val="00EE0226"/>
    <w:rsid w:val="00EE4A73"/>
    <w:rsid w:val="00EE78AB"/>
    <w:rsid w:val="00EE7D10"/>
    <w:rsid w:val="00EF2A94"/>
    <w:rsid w:val="00EF34CA"/>
    <w:rsid w:val="00EF3791"/>
    <w:rsid w:val="00EF58F2"/>
    <w:rsid w:val="00F00693"/>
    <w:rsid w:val="00F020FA"/>
    <w:rsid w:val="00F02EA9"/>
    <w:rsid w:val="00F04DAF"/>
    <w:rsid w:val="00F05C74"/>
    <w:rsid w:val="00F10A5B"/>
    <w:rsid w:val="00F126D8"/>
    <w:rsid w:val="00F16839"/>
    <w:rsid w:val="00F17F8D"/>
    <w:rsid w:val="00F243F3"/>
    <w:rsid w:val="00F301FA"/>
    <w:rsid w:val="00F3260F"/>
    <w:rsid w:val="00F35866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2EDD"/>
    <w:rsid w:val="00F53E61"/>
    <w:rsid w:val="00F53E98"/>
    <w:rsid w:val="00F56513"/>
    <w:rsid w:val="00F57AA0"/>
    <w:rsid w:val="00F64FA1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743"/>
    <w:rsid w:val="00FD38EB"/>
    <w:rsid w:val="00FD4A55"/>
    <w:rsid w:val="00FD4EE6"/>
    <w:rsid w:val="00FE1BD1"/>
    <w:rsid w:val="00FE4C94"/>
    <w:rsid w:val="00FE4E5D"/>
    <w:rsid w:val="00FE577D"/>
    <w:rsid w:val="00FE7745"/>
    <w:rsid w:val="00FE79ED"/>
    <w:rsid w:val="00FF0500"/>
    <w:rsid w:val="00FF189C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3415</TotalTime>
  <Pages>1</Pages>
  <Words>501</Words>
  <Characters>2856</Characters>
  <Application>Microsoft Office Word</Application>
  <DocSecurity>0</DocSecurity>
  <Lines>23</Lines>
  <Paragraphs>6</Paragraphs>
  <ScaleCrop>false</ScaleCrop>
  <Company>oracle</Company>
  <LinksUpToDate>false</LinksUpToDate>
  <CharactersWithSpaces>3351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51</cp:revision>
  <cp:lastPrinted>2007-01-11T05:54:00Z</cp:lastPrinted>
  <dcterms:created xsi:type="dcterms:W3CDTF">2012-02-17T10:36:00Z</dcterms:created>
  <dcterms:modified xsi:type="dcterms:W3CDTF">2012-04-09T10:22:00Z</dcterms:modified>
</cp:coreProperties>
</file>