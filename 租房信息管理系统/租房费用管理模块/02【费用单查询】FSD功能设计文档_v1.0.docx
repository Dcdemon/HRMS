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897E52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费用单</w:t>
      </w:r>
      <w:r w:rsidR="007C74F0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22446177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bookmarkStart w:id="3" w:name="_GoBack"/>
    <w:bookmarkEnd w:id="3"/>
    <w:p w:rsidR="003F0897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2446177" w:history="1">
        <w:r w:rsidR="003F0897" w:rsidRPr="00683BE1">
          <w:rPr>
            <w:rStyle w:val="ad"/>
            <w:rFonts w:hint="eastAsia"/>
            <w:noProof/>
          </w:rPr>
          <w:t>文档控制</w:t>
        </w:r>
        <w:r w:rsidR="003F0897">
          <w:rPr>
            <w:noProof/>
            <w:webHidden/>
          </w:rPr>
          <w:tab/>
        </w:r>
        <w:r w:rsidR="003F0897">
          <w:rPr>
            <w:noProof/>
            <w:webHidden/>
          </w:rPr>
          <w:fldChar w:fldCharType="begin"/>
        </w:r>
        <w:r w:rsidR="003F0897">
          <w:rPr>
            <w:noProof/>
            <w:webHidden/>
          </w:rPr>
          <w:instrText xml:space="preserve"> PAGEREF _Toc322446177 \h </w:instrText>
        </w:r>
        <w:r w:rsidR="003F0897">
          <w:rPr>
            <w:noProof/>
            <w:webHidden/>
          </w:rPr>
        </w:r>
        <w:r w:rsidR="003F0897">
          <w:rPr>
            <w:noProof/>
            <w:webHidden/>
          </w:rPr>
          <w:fldChar w:fldCharType="separate"/>
        </w:r>
        <w:r w:rsidR="003F0897">
          <w:rPr>
            <w:noProof/>
            <w:webHidden/>
          </w:rPr>
          <w:t>2</w:t>
        </w:r>
        <w:r w:rsidR="003F0897">
          <w:rPr>
            <w:noProof/>
            <w:webHidden/>
          </w:rPr>
          <w:fldChar w:fldCharType="end"/>
        </w:r>
      </w:hyperlink>
    </w:p>
    <w:p w:rsidR="003F0897" w:rsidRDefault="003F0897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78" w:history="1">
        <w:r w:rsidRPr="00683BE1">
          <w:rPr>
            <w:rStyle w:val="ad"/>
            <w:noProof/>
          </w:rPr>
          <w:t xml:space="preserve">1 </w:t>
        </w:r>
        <w:r w:rsidRPr="00683BE1">
          <w:rPr>
            <w:rStyle w:val="ad"/>
            <w:rFonts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79" w:history="1">
        <w:r w:rsidRPr="00683BE1">
          <w:rPr>
            <w:rStyle w:val="ad"/>
            <w:noProof/>
          </w:rPr>
          <w:t xml:space="preserve">2 </w:t>
        </w:r>
        <w:r w:rsidRPr="00683BE1">
          <w:rPr>
            <w:rStyle w:val="ad"/>
            <w:rFonts w:hint="eastAsia"/>
            <w:noProof/>
          </w:rPr>
          <w:t>费用单查询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0" w:history="1">
        <w:r w:rsidRPr="00683BE1">
          <w:rPr>
            <w:rStyle w:val="ad"/>
            <w:noProof/>
          </w:rPr>
          <w:t xml:space="preserve">2.1 </w:t>
        </w:r>
        <w:r w:rsidRPr="00683BE1">
          <w:rPr>
            <w:rStyle w:val="ad"/>
            <w:rFonts w:hint="eastAsia"/>
            <w:noProof/>
          </w:rPr>
          <w:t>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1" w:history="1">
        <w:r w:rsidRPr="00683BE1">
          <w:rPr>
            <w:rStyle w:val="ad"/>
            <w:noProof/>
          </w:rPr>
          <w:t xml:space="preserve">2.2 </w:t>
        </w:r>
        <w:r w:rsidRPr="00683BE1">
          <w:rPr>
            <w:rStyle w:val="ad"/>
            <w:rFonts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2" w:history="1">
        <w:r w:rsidRPr="00683BE1">
          <w:rPr>
            <w:rStyle w:val="ad"/>
            <w:noProof/>
          </w:rPr>
          <w:t xml:space="preserve">2.3 </w:t>
        </w:r>
        <w:r w:rsidRPr="00683BE1">
          <w:rPr>
            <w:rStyle w:val="ad"/>
            <w:rFonts w:hint="eastAsia"/>
            <w:noProof/>
          </w:rPr>
          <w:t>用户权限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3" w:history="1">
        <w:r w:rsidRPr="00683BE1">
          <w:rPr>
            <w:rStyle w:val="ad"/>
            <w:noProof/>
          </w:rPr>
          <w:t xml:space="preserve">2.4 </w:t>
        </w:r>
        <w:r w:rsidRPr="00683BE1">
          <w:rPr>
            <w:rStyle w:val="ad"/>
            <w:rFonts w:hint="eastAsia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4" w:history="1">
        <w:r w:rsidRPr="00683BE1">
          <w:rPr>
            <w:rStyle w:val="ad"/>
            <w:noProof/>
          </w:rPr>
          <w:t xml:space="preserve">2.5 </w:t>
        </w:r>
        <w:r w:rsidRPr="00683BE1">
          <w:rPr>
            <w:rStyle w:val="ad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5" w:history="1">
        <w:r w:rsidRPr="00683BE1">
          <w:rPr>
            <w:rStyle w:val="ad"/>
            <w:noProof/>
          </w:rPr>
          <w:t xml:space="preserve">2.6 </w:t>
        </w:r>
        <w:r w:rsidRPr="00683BE1">
          <w:rPr>
            <w:rStyle w:val="ad"/>
            <w:rFonts w:hint="eastAsia"/>
            <w:noProof/>
          </w:rPr>
          <w:t>界面数据及其校验规则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6" w:history="1">
        <w:r w:rsidRPr="00683BE1">
          <w:rPr>
            <w:rStyle w:val="ad"/>
            <w:noProof/>
          </w:rPr>
          <w:t xml:space="preserve">2.7 </w:t>
        </w:r>
        <w:r w:rsidRPr="00683BE1">
          <w:rPr>
            <w:rStyle w:val="ad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7" w:history="1">
        <w:r w:rsidRPr="00683BE1">
          <w:rPr>
            <w:rStyle w:val="ad"/>
            <w:noProof/>
          </w:rPr>
          <w:t xml:space="preserve">2.8 </w:t>
        </w:r>
        <w:r w:rsidRPr="00683BE1">
          <w:rPr>
            <w:rStyle w:val="ad"/>
            <w:rFonts w:hint="eastAsia"/>
            <w:noProof/>
          </w:rPr>
          <w:t>特殊逻辑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8" w:history="1">
        <w:r w:rsidRPr="00683BE1">
          <w:rPr>
            <w:rStyle w:val="ad"/>
            <w:noProof/>
          </w:rPr>
          <w:t xml:space="preserve">2.9 </w:t>
        </w:r>
        <w:r w:rsidRPr="00683BE1">
          <w:rPr>
            <w:rStyle w:val="ad"/>
            <w:rFonts w:hint="eastAsia"/>
            <w:noProof/>
          </w:rPr>
          <w:t>系统</w:t>
        </w:r>
        <w:r w:rsidRPr="00683BE1">
          <w:rPr>
            <w:rStyle w:val="ad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0897" w:rsidRDefault="003F089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446189" w:history="1">
        <w:r w:rsidRPr="00683BE1">
          <w:rPr>
            <w:rStyle w:val="ad"/>
            <w:noProof/>
          </w:rPr>
          <w:t xml:space="preserve">2.10 </w:t>
        </w:r>
        <w:r w:rsidRPr="00683BE1">
          <w:rPr>
            <w:rStyle w:val="ad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_Toc322446189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4" w:name="_Toc322446178"/>
      <w:r>
        <w:lastRenderedPageBreak/>
        <w:t xml:space="preserve">1 </w:t>
      </w:r>
      <w:r>
        <w:rPr>
          <w:rFonts w:hint="eastAsia"/>
        </w:rPr>
        <w:t>功能概述</w:t>
      </w:r>
      <w:bookmarkEnd w:id="4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</w:t>
      </w:r>
      <w:r w:rsidR="007C74F0">
        <w:rPr>
          <w:rFonts w:hint="eastAsia"/>
          <w:color w:val="0000FF"/>
        </w:rPr>
        <w:t>查询</w:t>
      </w:r>
      <w:r w:rsidR="00897E52">
        <w:rPr>
          <w:rFonts w:hint="eastAsia"/>
          <w:color w:val="0000FF"/>
        </w:rPr>
        <w:t>新增的费用单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5" w:name="_Toc322446179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3F0897">
        <w:rPr>
          <w:rFonts w:hint="eastAsia"/>
        </w:rPr>
        <w:t>费用单</w:t>
      </w:r>
      <w:r w:rsidR="007C74F0">
        <w:rPr>
          <w:rFonts w:hint="eastAsia"/>
        </w:rPr>
        <w:t>查询</w:t>
      </w:r>
      <w:bookmarkEnd w:id="5"/>
    </w:p>
    <w:p w:rsidR="0085492F" w:rsidRDefault="0085492F"/>
    <w:p w:rsidR="0085492F" w:rsidRDefault="002D4453" w:rsidP="0085492F">
      <w:pPr>
        <w:pStyle w:val="3"/>
      </w:pPr>
      <w:bookmarkStart w:id="6" w:name="_Toc322446180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6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7" w:name="_Toc322446181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7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8" w:name="_Toc322446182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8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9" w:name="_Toc322446183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9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10" w:name="_Toc322446184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10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Pr="00BF1CA2" w:rsidRDefault="00897E52" w:rsidP="006C4186">
      <w:pPr>
        <w:pStyle w:val="a0"/>
        <w:ind w:left="0"/>
      </w:pPr>
      <w:r>
        <w:object w:dxaOrig="12281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79pt" o:ole="">
            <v:imagedata r:id="rId8" o:title=""/>
          </v:shape>
          <o:OLEObject Type="Embed" ProgID="Excel.Sheet.12" ShapeID="_x0000_i1025" DrawAspect="Content" ObjectID="_1396188011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1" w:name="_Toc322446185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1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费用单编号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费用项目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费用来源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897E52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>
              <w:rPr>
                <w:rFonts w:hint="eastAsia"/>
                <w:color w:val="0000FF"/>
                <w:sz w:val="18"/>
              </w:rPr>
              <w:t>2</w:t>
            </w:r>
          </w:p>
        </w:tc>
      </w:tr>
      <w:tr w:rsidR="00E569E8" w:rsidTr="00BA2B01">
        <w:tc>
          <w:tcPr>
            <w:tcW w:w="540" w:type="dxa"/>
          </w:tcPr>
          <w:p w:rsidR="00E569E8" w:rsidRDefault="00E569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69E8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费用对象</w:t>
            </w:r>
          </w:p>
        </w:tc>
        <w:tc>
          <w:tcPr>
            <w:tcW w:w="869" w:type="dxa"/>
          </w:tcPr>
          <w:p w:rsidR="00E569E8" w:rsidRDefault="00E569E8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569E8" w:rsidRDefault="00897E52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69E8" w:rsidRDefault="00897E52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>
              <w:rPr>
                <w:rFonts w:hint="eastAsia"/>
                <w:color w:val="0000FF"/>
                <w:sz w:val="18"/>
              </w:rPr>
              <w:t>3</w:t>
            </w: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新增日期从</w:t>
            </w:r>
          </w:p>
        </w:tc>
        <w:tc>
          <w:tcPr>
            <w:tcW w:w="869" w:type="dxa"/>
          </w:tcPr>
          <w:p w:rsidR="00897E52" w:rsidRDefault="00897E52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新增日期到</w:t>
            </w:r>
          </w:p>
        </w:tc>
        <w:tc>
          <w:tcPr>
            <w:tcW w:w="869" w:type="dxa"/>
          </w:tcPr>
          <w:p w:rsidR="00897E52" w:rsidRDefault="00897E52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费用发生日从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费用发生日到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F051B0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费用单编号</w:t>
            </w:r>
          </w:p>
        </w:tc>
        <w:tc>
          <w:tcPr>
            <w:tcW w:w="869" w:type="dxa"/>
          </w:tcPr>
          <w:p w:rsidR="00897E52" w:rsidRDefault="00897E52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费用项目</w:t>
            </w:r>
          </w:p>
        </w:tc>
        <w:tc>
          <w:tcPr>
            <w:tcW w:w="869" w:type="dxa"/>
          </w:tcPr>
          <w:p w:rsidR="00897E52" w:rsidRDefault="00897E52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费用来源</w:t>
            </w:r>
          </w:p>
        </w:tc>
        <w:tc>
          <w:tcPr>
            <w:tcW w:w="869" w:type="dxa"/>
          </w:tcPr>
          <w:p w:rsidR="00897E52" w:rsidRDefault="00897E52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费用对象</w:t>
            </w:r>
          </w:p>
        </w:tc>
        <w:tc>
          <w:tcPr>
            <w:tcW w:w="869" w:type="dxa"/>
          </w:tcPr>
          <w:p w:rsidR="00897E52" w:rsidRDefault="00897E52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897E52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费用发生日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897E52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费用结束日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897E52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费用金额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897E52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新增日期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2" w:name="_Toc322446186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2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897E52" w:rsidRDefault="00897E52" w:rsidP="00897E52">
      <w:pPr>
        <w:pStyle w:val="a0"/>
        <w:numPr>
          <w:ilvl w:val="0"/>
          <w:numId w:val="13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费用项目：下拉框，内容为“电费”、“水费”、“有线电视费”、“宽带网络费”。</w:t>
      </w:r>
    </w:p>
    <w:p w:rsidR="00897E52" w:rsidRDefault="00897E52" w:rsidP="00897E52">
      <w:pPr>
        <w:pStyle w:val="a0"/>
        <w:numPr>
          <w:ilvl w:val="0"/>
          <w:numId w:val="13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费用来源：下拉框，内容为“房屋”。</w:t>
      </w:r>
    </w:p>
    <w:p w:rsidR="0085492F" w:rsidRPr="00897E52" w:rsidRDefault="00897E52" w:rsidP="00897E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费用对象：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里的查询条件有房屋简称、房东姓名</w:t>
      </w:r>
      <w:r w:rsidR="003F0897">
        <w:rPr>
          <w:rFonts w:hint="eastAsia"/>
          <w:color w:val="0000FF"/>
        </w:rPr>
        <w:t>、房屋类型。最终显示出来的为房屋简称。</w:t>
      </w:r>
      <w:r w:rsidR="0065771A" w:rsidRPr="00897E52"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22446187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Pr="00543A41" w:rsidRDefault="006E6584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</w:t>
      </w:r>
      <w:r w:rsidR="003F0897">
        <w:rPr>
          <w:rFonts w:hint="eastAsia"/>
          <w:color w:val="0000FF"/>
        </w:rPr>
        <w:t>显示所有符合查询条件的记录。</w:t>
      </w:r>
    </w:p>
    <w:p w:rsidR="0085492F" w:rsidRDefault="002D4453" w:rsidP="0085492F">
      <w:pPr>
        <w:pStyle w:val="3"/>
      </w:pPr>
      <w:bookmarkStart w:id="14" w:name="_Toc322446188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E50128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22446189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0"/>
      <w:footerReference w:type="default" r:id="rId11"/>
      <w:footerReference w:type="first" r:id="rId12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BC" w:rsidRDefault="008A71BC">
      <w:r>
        <w:separator/>
      </w:r>
    </w:p>
  </w:endnote>
  <w:endnote w:type="continuationSeparator" w:id="0">
    <w:p w:rsidR="008A71BC" w:rsidRDefault="008A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3F0897">
      <w:rPr>
        <w:rStyle w:val="ab"/>
        <w:rFonts w:ascii="Book Antiqua" w:hAnsi="Book Antiqua"/>
        <w:noProof/>
      </w:rPr>
      <w:t>4</w:t>
    </w:r>
    <w:r>
      <w:rPr>
        <w:rStyle w:val="ab"/>
        <w:rFonts w:ascii="Book Antiqua" w:hAnsi="Book Antiqua"/>
      </w:rPr>
      <w:fldChar w:fldCharType="end"/>
    </w:r>
  </w:p>
  <w:p w:rsidR="00CA549E" w:rsidRDefault="00CA549E">
    <w:pPr>
      <w:pStyle w:val="a5"/>
      <w:tabs>
        <w:tab w:val="clear" w:pos="7920"/>
      </w:tabs>
      <w:ind w:right="360"/>
    </w:pPr>
  </w:p>
  <w:p w:rsidR="00CA549E" w:rsidRDefault="00CA549E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BC" w:rsidRDefault="008A71BC">
      <w:r>
        <w:separator/>
      </w:r>
    </w:p>
  </w:footnote>
  <w:footnote w:type="continuationSeparator" w:id="0">
    <w:p w:rsidR="008A71BC" w:rsidRDefault="008A7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8A71BC">
      <w:fldChar w:fldCharType="begin"/>
    </w:r>
    <w:r w:rsidR="008A71BC">
      <w:instrText xml:space="preserve"> REF DocControlNumber </w:instrText>
    </w:r>
    <w:r w:rsidR="008A71BC">
      <w:fldChar w:fldCharType="separate"/>
    </w:r>
    <w:r>
      <w:instrText xml:space="preserve"> </w:instrText>
    </w:r>
    <w:r w:rsidR="008A71BC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8A71BC">
      <w:fldChar w:fldCharType="begin"/>
    </w:r>
    <w:r w:rsidR="008A71BC">
      <w:instrText xml:space="preserve"> REF DocControlNumber </w:instrText>
    </w:r>
    <w:r w:rsidR="008A71BC">
      <w:fldChar w:fldCharType="separate"/>
    </w:r>
    <w:r>
      <w:instrText xml:space="preserve"> </w:instrText>
    </w:r>
    <w:r w:rsidR="008A71BC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CA549E" w:rsidRDefault="00CA5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18A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111D"/>
    <w:rsid w:val="001824A0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897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6CBE"/>
    <w:rsid w:val="006177C1"/>
    <w:rsid w:val="006213BF"/>
    <w:rsid w:val="00623999"/>
    <w:rsid w:val="00624561"/>
    <w:rsid w:val="00626E00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1853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74F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5427"/>
    <w:rsid w:val="00897E52"/>
    <w:rsid w:val="008A09FD"/>
    <w:rsid w:val="008A1E71"/>
    <w:rsid w:val="008A6079"/>
    <w:rsid w:val="008A679D"/>
    <w:rsid w:val="008A6E34"/>
    <w:rsid w:val="008A71BC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0DEC"/>
    <w:rsid w:val="00BD1D93"/>
    <w:rsid w:val="00BD3660"/>
    <w:rsid w:val="00BD73CD"/>
    <w:rsid w:val="00BE3208"/>
    <w:rsid w:val="00BF1CA2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1538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20CA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809</TotalTime>
  <Pages>7</Pages>
  <Words>368</Words>
  <Characters>2104</Characters>
  <Application>Microsoft Office Word</Application>
  <DocSecurity>0</DocSecurity>
  <Lines>17</Lines>
  <Paragraphs>4</Paragraphs>
  <ScaleCrop>false</ScaleCrop>
  <Company>oracle</Company>
  <LinksUpToDate>false</LinksUpToDate>
  <CharactersWithSpaces>2468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21</cp:revision>
  <cp:lastPrinted>2007-01-11T05:54:00Z</cp:lastPrinted>
  <dcterms:created xsi:type="dcterms:W3CDTF">2012-03-01T12:26:00Z</dcterms:created>
  <dcterms:modified xsi:type="dcterms:W3CDTF">2012-04-17T09:14:00Z</dcterms:modified>
</cp:coreProperties>
</file>