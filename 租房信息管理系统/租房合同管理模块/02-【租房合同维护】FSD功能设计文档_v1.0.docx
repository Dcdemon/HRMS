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871D06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租房合同</w:t>
      </w:r>
      <w:r w:rsidR="00F35402">
        <w:rPr>
          <w:rStyle w:val="HighlightedVariable"/>
          <w:rFonts w:ascii="Book Antiqua" w:hAnsi="Book Antiqua" w:hint="eastAsia"/>
        </w:rPr>
        <w:t>维护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8724911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9367F3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8724911" w:history="1">
        <w:r w:rsidR="009367F3" w:rsidRPr="00F17C63">
          <w:rPr>
            <w:rStyle w:val="ad"/>
            <w:rFonts w:hint="eastAsia"/>
            <w:noProof/>
          </w:rPr>
          <w:t>文档控制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_Toc318724911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2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2" w:history="1">
        <w:r w:rsidR="009367F3" w:rsidRPr="00F17C63">
          <w:rPr>
            <w:rStyle w:val="ad"/>
            <w:noProof/>
          </w:rPr>
          <w:t xml:space="preserve">1 </w:t>
        </w:r>
        <w:r w:rsidR="009367F3" w:rsidRPr="00F17C63">
          <w:rPr>
            <w:rStyle w:val="ad"/>
            <w:rFonts w:hint="eastAsia"/>
            <w:noProof/>
          </w:rPr>
          <w:t>功能概述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_Toc318724912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4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3" w:history="1">
        <w:r w:rsidR="009367F3" w:rsidRPr="00F17C63">
          <w:rPr>
            <w:rStyle w:val="ad"/>
            <w:noProof/>
          </w:rPr>
          <w:t xml:space="preserve">2 </w:t>
        </w:r>
        <w:r w:rsidR="009367F3" w:rsidRPr="00F17C63">
          <w:rPr>
            <w:rStyle w:val="ad"/>
            <w:rFonts w:hint="eastAsia"/>
            <w:noProof/>
          </w:rPr>
          <w:t>租房合同维护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_Toc318724913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5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4" w:history="1">
        <w:r w:rsidR="009367F3" w:rsidRPr="00F17C63">
          <w:rPr>
            <w:rStyle w:val="ad"/>
            <w:noProof/>
          </w:rPr>
          <w:t xml:space="preserve">2.1 </w:t>
        </w:r>
        <w:r w:rsidR="009367F3" w:rsidRPr="00F17C63">
          <w:rPr>
            <w:rStyle w:val="ad"/>
            <w:rFonts w:hint="eastAsia"/>
            <w:noProof/>
          </w:rPr>
          <w:t>前提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_Toc318724914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5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5" w:history="1">
        <w:r w:rsidR="009367F3" w:rsidRPr="00F17C63">
          <w:rPr>
            <w:rStyle w:val="ad"/>
            <w:noProof/>
          </w:rPr>
          <w:t xml:space="preserve">2.2 </w:t>
        </w:r>
        <w:r w:rsidR="009367F3" w:rsidRPr="00F17C63">
          <w:rPr>
            <w:rStyle w:val="ad"/>
            <w:rFonts w:hint="eastAsia"/>
            <w:noProof/>
          </w:rPr>
          <w:t>术语定义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_Toc318724915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5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6" w:history="1">
        <w:r w:rsidR="009367F3" w:rsidRPr="00F17C63">
          <w:rPr>
            <w:rStyle w:val="ad"/>
            <w:noProof/>
          </w:rPr>
          <w:t xml:space="preserve">2.3 </w:t>
        </w:r>
        <w:r w:rsidR="009367F3" w:rsidRPr="00F17C63">
          <w:rPr>
            <w:rStyle w:val="ad"/>
            <w:rFonts w:hint="eastAsia"/>
            <w:noProof/>
          </w:rPr>
          <w:t>用户权限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_Toc318724916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5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7" w:history="1">
        <w:r w:rsidR="009367F3" w:rsidRPr="00F17C63">
          <w:rPr>
            <w:rStyle w:val="ad"/>
            <w:noProof/>
          </w:rPr>
          <w:t xml:space="preserve">2.4 </w:t>
        </w:r>
        <w:r w:rsidR="009367F3" w:rsidRPr="00F17C63">
          <w:rPr>
            <w:rStyle w:val="ad"/>
            <w:rFonts w:hint="eastAsia"/>
            <w:noProof/>
          </w:rPr>
          <w:t>操作流程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_Toc318724917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6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8" w:history="1">
        <w:r w:rsidR="009367F3" w:rsidRPr="00F17C63">
          <w:rPr>
            <w:rStyle w:val="ad"/>
            <w:noProof/>
          </w:rPr>
          <w:t xml:space="preserve">2.5 </w:t>
        </w:r>
        <w:r w:rsidR="009367F3" w:rsidRPr="00F17C63">
          <w:rPr>
            <w:rStyle w:val="ad"/>
            <w:rFonts w:hint="eastAsia"/>
            <w:noProof/>
          </w:rPr>
          <w:t>界面设计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_Toc318724918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6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19" w:history="1">
        <w:r w:rsidR="009367F3" w:rsidRPr="00F17C63">
          <w:rPr>
            <w:rStyle w:val="ad"/>
            <w:noProof/>
          </w:rPr>
          <w:t xml:space="preserve">2.6 </w:t>
        </w:r>
        <w:r w:rsidR="009367F3" w:rsidRPr="00F17C63">
          <w:rPr>
            <w:rStyle w:val="ad"/>
            <w:rFonts w:hint="eastAsia"/>
            <w:noProof/>
          </w:rPr>
          <w:t>界面数据及其校验规则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_Toc318724919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7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20" w:history="1">
        <w:r w:rsidR="009367F3" w:rsidRPr="00F17C63">
          <w:rPr>
            <w:rStyle w:val="ad"/>
            <w:noProof/>
          </w:rPr>
          <w:t xml:space="preserve">2.7 </w:t>
        </w:r>
        <w:r w:rsidR="009367F3" w:rsidRPr="00F17C63">
          <w:rPr>
            <w:rStyle w:val="ad"/>
            <w:rFonts w:hint="eastAsia"/>
            <w:noProof/>
          </w:rPr>
          <w:t>业务规则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_Toc318724920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10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21" w:history="1">
        <w:r w:rsidR="009367F3" w:rsidRPr="00F17C63">
          <w:rPr>
            <w:rStyle w:val="ad"/>
            <w:noProof/>
          </w:rPr>
          <w:t xml:space="preserve">2.8 </w:t>
        </w:r>
        <w:r w:rsidR="009367F3" w:rsidRPr="00F17C63">
          <w:rPr>
            <w:rStyle w:val="ad"/>
            <w:rFonts w:hint="eastAsia"/>
            <w:noProof/>
          </w:rPr>
          <w:t>特殊逻辑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_Toc318724921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10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22" w:history="1">
        <w:r w:rsidR="009367F3" w:rsidRPr="00F17C63">
          <w:rPr>
            <w:rStyle w:val="ad"/>
            <w:noProof/>
          </w:rPr>
          <w:t xml:space="preserve">2.9 </w:t>
        </w:r>
        <w:r w:rsidR="009367F3" w:rsidRPr="00F17C63">
          <w:rPr>
            <w:rStyle w:val="ad"/>
            <w:rFonts w:hint="eastAsia"/>
            <w:noProof/>
          </w:rPr>
          <w:t>系统</w:t>
        </w:r>
        <w:r w:rsidR="009367F3" w:rsidRPr="00F17C63">
          <w:rPr>
            <w:rStyle w:val="ad"/>
            <w:noProof/>
          </w:rPr>
          <w:t>Message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_Toc318724922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10</w:t>
        </w:r>
        <w:r w:rsidR="009367F3">
          <w:rPr>
            <w:noProof/>
            <w:webHidden/>
          </w:rPr>
          <w:fldChar w:fldCharType="end"/>
        </w:r>
      </w:hyperlink>
    </w:p>
    <w:p w:rsidR="009367F3" w:rsidRDefault="00F11EB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724923" w:history="1">
        <w:r w:rsidR="009367F3" w:rsidRPr="00F17C63">
          <w:rPr>
            <w:rStyle w:val="ad"/>
            <w:noProof/>
          </w:rPr>
          <w:t xml:space="preserve">2.10 </w:t>
        </w:r>
        <w:r w:rsidR="009367F3" w:rsidRPr="00F17C63">
          <w:rPr>
            <w:rStyle w:val="ad"/>
            <w:rFonts w:hint="eastAsia"/>
            <w:noProof/>
          </w:rPr>
          <w:t>附件</w:t>
        </w:r>
        <w:r w:rsidR="009367F3">
          <w:rPr>
            <w:noProof/>
            <w:webHidden/>
          </w:rPr>
          <w:tab/>
        </w:r>
        <w:r w:rsidR="009367F3">
          <w:rPr>
            <w:noProof/>
            <w:webHidden/>
          </w:rPr>
          <w:fldChar w:fldCharType="begin"/>
        </w:r>
        <w:r w:rsidR="009367F3">
          <w:rPr>
            <w:noProof/>
            <w:webHidden/>
          </w:rPr>
          <w:instrText xml:space="preserve"> PAGEREF _Toc318724923 \h </w:instrText>
        </w:r>
        <w:r w:rsidR="009367F3">
          <w:rPr>
            <w:noProof/>
            <w:webHidden/>
          </w:rPr>
        </w:r>
        <w:r w:rsidR="009367F3">
          <w:rPr>
            <w:noProof/>
            <w:webHidden/>
          </w:rPr>
          <w:fldChar w:fldCharType="separate"/>
        </w:r>
        <w:r w:rsidR="009367F3">
          <w:rPr>
            <w:noProof/>
            <w:webHidden/>
          </w:rPr>
          <w:t>10</w:t>
        </w:r>
        <w:r w:rsidR="009367F3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8724912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可以修改</w:t>
      </w:r>
      <w:r w:rsidR="00705023">
        <w:rPr>
          <w:rFonts w:hint="eastAsia"/>
          <w:color w:val="0000FF"/>
        </w:rPr>
        <w:t>租房合同</w:t>
      </w:r>
      <w:r w:rsidR="009367F3">
        <w:rPr>
          <w:rFonts w:hint="eastAsia"/>
          <w:color w:val="0000FF"/>
        </w:rPr>
        <w:t>信息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18724913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F35402">
        <w:rPr>
          <w:rFonts w:hint="eastAsia"/>
        </w:rPr>
        <w:t>租房合同维护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8724914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8724915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8724916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8724917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8724918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F35402" w:rsidRDefault="00873CA2" w:rsidP="006C4186">
      <w:pPr>
        <w:pStyle w:val="a0"/>
        <w:ind w:left="0"/>
      </w:pPr>
      <w:r>
        <w:object w:dxaOrig="17210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198.75pt" o:ole="">
            <v:imagedata r:id="rId8" o:title=""/>
          </v:shape>
          <o:OLEObject Type="Embed" ProgID="Excel.Sheet.12" ShapeID="_x0000_i1025" DrawAspect="Content" ObjectID="_1394713596" r:id="rId9"/>
        </w:object>
      </w:r>
    </w:p>
    <w:p w:rsidR="00F35402" w:rsidRDefault="00F35402" w:rsidP="006C4186">
      <w:pPr>
        <w:pStyle w:val="a0"/>
        <w:ind w:left="0"/>
      </w:pPr>
      <w:r>
        <w:rPr>
          <w:rFonts w:hint="eastAsia"/>
        </w:rPr>
        <w:t>点击修改，进入修改页面</w:t>
      </w:r>
    </w:p>
    <w:p w:rsidR="00405105" w:rsidRDefault="005A4730" w:rsidP="006C4186">
      <w:pPr>
        <w:pStyle w:val="a0"/>
        <w:ind w:left="0"/>
      </w:pPr>
      <w:r>
        <w:object w:dxaOrig="13441" w:dyaOrig="8135">
          <v:shape id="_x0000_i1026" type="#_x0000_t75" style="width:505.5pt;height:306pt" o:ole="">
            <v:imagedata r:id="rId10" o:title=""/>
          </v:shape>
          <o:OLEObject Type="Embed" ProgID="Excel.Sheet.12" ShapeID="_x0000_i1026" DrawAspect="Content" ObjectID="_1394713597" r:id="rId11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8724919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lastRenderedPageBreak/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FF440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569E8" w:rsidTr="00BA2B01">
        <w:tc>
          <w:tcPr>
            <w:tcW w:w="540" w:type="dxa"/>
          </w:tcPr>
          <w:p w:rsidR="00E569E8" w:rsidRDefault="00E569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69E8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E569E8" w:rsidRDefault="00E569E8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69E8" w:rsidRDefault="00D3284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73CA2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</w:t>
            </w:r>
            <w:r w:rsidR="00873CA2">
              <w:rPr>
                <w:rFonts w:hint="eastAsia"/>
                <w:color w:val="0000FF"/>
                <w:sz w:val="18"/>
              </w:rPr>
              <w:t>开始</w:t>
            </w:r>
            <w:r>
              <w:rPr>
                <w:rFonts w:hint="eastAsia"/>
                <w:color w:val="0000FF"/>
                <w:sz w:val="18"/>
              </w:rPr>
              <w:t>日期从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</w:t>
            </w:r>
            <w:r w:rsidR="00873CA2">
              <w:rPr>
                <w:rFonts w:hint="eastAsia"/>
                <w:color w:val="0000FF"/>
                <w:sz w:val="18"/>
              </w:rPr>
              <w:t>开始</w:t>
            </w:r>
            <w:r>
              <w:rPr>
                <w:rFonts w:hint="eastAsia"/>
                <w:color w:val="0000FF"/>
                <w:sz w:val="18"/>
              </w:rPr>
              <w:t>日期到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租房合同状态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F051B0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已住床位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剩余床位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租房合同状态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Pr="00D32844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修改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删除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4A51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修改界面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70499B" w:rsidRDefault="0070499B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合同结到期日</w:t>
            </w:r>
          </w:p>
        </w:tc>
        <w:tc>
          <w:tcPr>
            <w:tcW w:w="869" w:type="dxa"/>
          </w:tcPr>
          <w:p w:rsidR="0070499B" w:rsidRDefault="0070499B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322835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房屋信息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房屋选择</w:t>
            </w:r>
          </w:p>
        </w:tc>
        <w:tc>
          <w:tcPr>
            <w:tcW w:w="869" w:type="dxa"/>
          </w:tcPr>
          <w:p w:rsidR="0070499B" w:rsidRDefault="0070499B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70499B" w:rsidRDefault="0070499B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70499B" w:rsidRDefault="0070499B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70499B" w:rsidRDefault="0070499B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1510E9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房屋面积</w:t>
            </w:r>
          </w:p>
        </w:tc>
        <w:tc>
          <w:tcPr>
            <w:tcW w:w="869" w:type="dxa"/>
          </w:tcPr>
          <w:p w:rsidR="005A4730" w:rsidRDefault="005A4730" w:rsidP="001510E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1510E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1510E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85492F">
            <w:pPr>
              <w:pStyle w:val="a0"/>
              <w:snapToGrid w:val="0"/>
              <w:ind w:left="0"/>
              <w:jc w:val="both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5A4730" w:rsidRDefault="005A4730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5A4730" w:rsidRDefault="005A4730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A4730" w:rsidTr="00322835">
        <w:tc>
          <w:tcPr>
            <w:tcW w:w="10147" w:type="dxa"/>
            <w:gridSpan w:val="8"/>
          </w:tcPr>
          <w:p w:rsidR="005A4730" w:rsidRDefault="005A4730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租金信息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月租金</w:t>
            </w:r>
          </w:p>
        </w:tc>
        <w:tc>
          <w:tcPr>
            <w:tcW w:w="869" w:type="dxa"/>
          </w:tcPr>
          <w:p w:rsidR="005A4730" w:rsidRDefault="005A4730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5A4730" w:rsidRDefault="005A4730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租期</w:t>
            </w:r>
          </w:p>
        </w:tc>
        <w:tc>
          <w:tcPr>
            <w:tcW w:w="86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5A4730" w:rsidRDefault="005A4730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5A4730" w:rsidRDefault="005A4730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中介费</w:t>
            </w:r>
          </w:p>
        </w:tc>
        <w:tc>
          <w:tcPr>
            <w:tcW w:w="86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5A4730" w:rsidRDefault="005A4730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5A4730" w:rsidRDefault="005A4730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合同发票税费</w:t>
            </w:r>
          </w:p>
        </w:tc>
        <w:tc>
          <w:tcPr>
            <w:tcW w:w="86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Default="005A4730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5A4730" w:rsidRDefault="005A4730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5A4730" w:rsidRDefault="005A4730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计算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总金额</w:t>
            </w:r>
          </w:p>
        </w:tc>
        <w:tc>
          <w:tcPr>
            <w:tcW w:w="869" w:type="dxa"/>
          </w:tcPr>
          <w:p w:rsidR="005A4730" w:rsidRDefault="005A4730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Note8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5A4730" w:rsidRDefault="005A4730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A4730" w:rsidRDefault="005A4730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Note9</w:t>
            </w: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A4730" w:rsidRPr="002931BE" w:rsidRDefault="005A4730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保存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A4730" w:rsidTr="00BA2B01">
        <w:tc>
          <w:tcPr>
            <w:tcW w:w="540" w:type="dxa"/>
          </w:tcPr>
          <w:p w:rsidR="005A4730" w:rsidRDefault="005A4730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A4730" w:rsidRDefault="005A473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5A4730" w:rsidRDefault="005A4730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5A4730" w:rsidRDefault="005A4730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A4730" w:rsidRDefault="005A4730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A4730" w:rsidRDefault="005A4730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1" w:name="_Toc318724920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A3ADE" w:rsidRDefault="00E50128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</w:t>
      </w:r>
      <w:r w:rsidR="00FF4409">
        <w:rPr>
          <w:rFonts w:hint="eastAsia"/>
          <w:color w:val="0000FF"/>
        </w:rPr>
        <w:t>简称：支持模糊查询。</w:t>
      </w:r>
    </w:p>
    <w:p w:rsidR="00E50128" w:rsidRDefault="00D32844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房屋类型：下拉框，内容为“一室一厅”、“两室一厅”、“三室一厅”、“其它”、“张江公寓”、</w:t>
      </w:r>
      <w:r>
        <w:rPr>
          <w:color w:val="0000FF"/>
        </w:rPr>
        <w:br/>
      </w:r>
      <w:r>
        <w:rPr>
          <w:rFonts w:hint="eastAsia"/>
          <w:color w:val="0000FF"/>
        </w:rPr>
        <w:t>“科技培训中心”。</w:t>
      </w:r>
    </w:p>
    <w:p w:rsidR="00EE5106" w:rsidRDefault="00EE5106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已住床位：</w:t>
      </w:r>
      <w:r w:rsidR="00735349">
        <w:rPr>
          <w:rFonts w:hint="eastAsia"/>
          <w:color w:val="0000FF"/>
        </w:rPr>
        <w:t>通过“入住人员入住”功能新增入住人员的数量。</w:t>
      </w:r>
    </w:p>
    <w:p w:rsidR="00EE5106" w:rsidRPr="00D32844" w:rsidRDefault="00EE5106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剩余床位：房屋合同床位—已新增入住人员数量。</w:t>
      </w:r>
    </w:p>
    <w:p w:rsidR="00322835" w:rsidRPr="005A4730" w:rsidRDefault="00322835" w:rsidP="005A473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房屋选择：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格式，里面的查询条件有“房屋简称”、“房屋类型”、“房东姓名”</w:t>
      </w:r>
      <w:r w:rsidR="00D45550">
        <w:rPr>
          <w:rFonts w:hint="eastAsia"/>
          <w:color w:val="0000FF"/>
        </w:rPr>
        <w:t>、“联系电话”</w:t>
      </w:r>
      <w:r w:rsidR="005A4730">
        <w:rPr>
          <w:rFonts w:hint="eastAsia"/>
          <w:color w:val="0000FF"/>
        </w:rPr>
        <w:t>，</w:t>
      </w:r>
      <w:r w:rsidR="005A4730">
        <w:rPr>
          <w:rFonts w:hint="eastAsia"/>
          <w:color w:val="0000FF"/>
        </w:rPr>
        <w:t>此处最终显示出来的为房屋的简称。</w:t>
      </w:r>
      <w:bookmarkStart w:id="12" w:name="_GoBack"/>
      <w:bookmarkEnd w:id="12"/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均只显示，选择了房屋之后，这些信息字段自动带出。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必填项，只能输入正数，不能输入负数，如果该项费用没有，可填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t>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总金额：总金额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月租金</w:t>
      </w:r>
      <w:r>
        <w:rPr>
          <w:rFonts w:hint="eastAsia"/>
          <w:color w:val="0000FF"/>
        </w:rPr>
        <w:t>*</w:t>
      </w:r>
      <w:r>
        <w:rPr>
          <w:rFonts w:hint="eastAsia"/>
          <w:color w:val="0000FF"/>
        </w:rPr>
        <w:t>租期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中介费</w:t>
      </w:r>
      <w:r>
        <w:rPr>
          <w:rFonts w:hint="eastAsia"/>
          <w:color w:val="0000FF"/>
        </w:rPr>
        <w:t>+</w:t>
      </w:r>
      <w:r>
        <w:rPr>
          <w:rFonts w:hint="eastAsia"/>
          <w:color w:val="0000FF"/>
        </w:rPr>
        <w:t>合同发票税费。</w:t>
      </w:r>
    </w:p>
    <w:p w:rsidR="00D45550" w:rsidRDefault="00D45550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币种：只显示，暂时默认为人民币。</w:t>
      </w:r>
    </w:p>
    <w:p w:rsidR="00286679" w:rsidRPr="0018111D" w:rsidRDefault="00286679" w:rsidP="00286679">
      <w:pPr>
        <w:pStyle w:val="a0"/>
        <w:ind w:left="360"/>
        <w:rPr>
          <w:color w:val="0000FF"/>
        </w:rPr>
      </w:pP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18724921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E50128" w:rsidRDefault="006E6584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查询结果界面，只显示房屋合同状态为“创建”的，其他状态的不显示。</w:t>
      </w:r>
    </w:p>
    <w:p w:rsidR="00732C38" w:rsidRDefault="00732C38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合同开始日必须在打开的期间。</w:t>
      </w:r>
    </w:p>
    <w:p w:rsidR="00E50128" w:rsidRDefault="00D45550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如果没有填写租金信息的字段，直接点击“保存”按钮则报错</w:t>
      </w:r>
      <w:r>
        <w:rPr>
          <w:rFonts w:hint="eastAsia"/>
          <w:color w:val="0000FF"/>
        </w:rPr>
        <w:t>Message</w:t>
      </w:r>
      <w:r w:rsidR="002E2418">
        <w:rPr>
          <w:rFonts w:hint="eastAsia"/>
          <w:color w:val="0000FF"/>
        </w:rPr>
        <w:t>1</w:t>
      </w:r>
    </w:p>
    <w:p w:rsidR="00A10C68" w:rsidRPr="00E50128" w:rsidRDefault="00A10C68" w:rsidP="00E50128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校验新增的房屋信息，已经创建过的房屋合同，不能再进行创建，直接在房屋选择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里面进行筛选，不显示房屋状态为“已租住”的。</w:t>
      </w:r>
    </w:p>
    <w:p w:rsidR="00286679" w:rsidRPr="00D45550" w:rsidRDefault="00286679" w:rsidP="0065771A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4" w:name="_Toc318724922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D45550" w:rsidP="00E50128">
            <w:pPr>
              <w:pStyle w:val="a0"/>
              <w:ind w:left="0"/>
            </w:pPr>
            <w:r>
              <w:rPr>
                <w:rFonts w:hint="eastAsia"/>
              </w:rPr>
              <w:t>租金信息没填写完整，不能保存！</w:t>
            </w: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8724923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EBC" w:rsidRDefault="00F11EBC">
      <w:r>
        <w:separator/>
      </w:r>
    </w:p>
  </w:endnote>
  <w:endnote w:type="continuationSeparator" w:id="0">
    <w:p w:rsidR="00F11EBC" w:rsidRDefault="00F1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B0" w:rsidRDefault="00F051B0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5A4730">
      <w:rPr>
        <w:rStyle w:val="ab"/>
        <w:rFonts w:ascii="Book Antiqua" w:hAnsi="Book Antiqua"/>
        <w:noProof/>
      </w:rPr>
      <w:t>9</w:t>
    </w:r>
    <w:r>
      <w:rPr>
        <w:rStyle w:val="ab"/>
        <w:rFonts w:ascii="Book Antiqua" w:hAnsi="Book Antiqua"/>
      </w:rPr>
      <w:fldChar w:fldCharType="end"/>
    </w:r>
  </w:p>
  <w:p w:rsidR="00F051B0" w:rsidRDefault="00F051B0">
    <w:pPr>
      <w:pStyle w:val="a5"/>
      <w:tabs>
        <w:tab w:val="clear" w:pos="7920"/>
      </w:tabs>
      <w:ind w:right="360"/>
    </w:pPr>
  </w:p>
  <w:p w:rsidR="00F051B0" w:rsidRDefault="00F051B0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B0" w:rsidRDefault="00F051B0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EBC" w:rsidRDefault="00F11EBC">
      <w:r>
        <w:separator/>
      </w:r>
    </w:p>
  </w:footnote>
  <w:footnote w:type="continuationSeparator" w:id="0">
    <w:p w:rsidR="00F11EBC" w:rsidRDefault="00F11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B0" w:rsidRDefault="00F051B0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F11EBC">
      <w:fldChar w:fldCharType="begin"/>
    </w:r>
    <w:r w:rsidR="00F11EBC">
      <w:instrText xml:space="preserve"> REF DocControlNumber </w:instrText>
    </w:r>
    <w:r w:rsidR="00F11EBC">
      <w:fldChar w:fldCharType="separate"/>
    </w:r>
    <w:r>
      <w:instrText xml:space="preserve"> </w:instrText>
    </w:r>
    <w:r w:rsidR="00F11EBC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F11EBC">
      <w:fldChar w:fldCharType="begin"/>
    </w:r>
    <w:r w:rsidR="00F11EBC">
      <w:instrText xml:space="preserve"> REF DocControlNumber </w:instrText>
    </w:r>
    <w:r w:rsidR="00F11EBC">
      <w:fldChar w:fldCharType="separate"/>
    </w:r>
    <w:r>
      <w:instrText xml:space="preserve"> </w:instrText>
    </w:r>
    <w:r w:rsidR="00F11EBC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F051B0" w:rsidRDefault="00F051B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111D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1969"/>
    <w:rsid w:val="005A2682"/>
    <w:rsid w:val="005A37D9"/>
    <w:rsid w:val="005A38BF"/>
    <w:rsid w:val="005A399D"/>
    <w:rsid w:val="005A3B0E"/>
    <w:rsid w:val="005A4730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6CBE"/>
    <w:rsid w:val="006177C1"/>
    <w:rsid w:val="006213BF"/>
    <w:rsid w:val="00623999"/>
    <w:rsid w:val="00624561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349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3CA2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6079"/>
    <w:rsid w:val="008A679D"/>
    <w:rsid w:val="008A6E34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2DD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4CD6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1EBC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519</TotalTime>
  <Pages>9</Pages>
  <Words>597</Words>
  <Characters>3404</Characters>
  <Application>Microsoft Office Word</Application>
  <DocSecurity>0</DocSecurity>
  <Lines>28</Lines>
  <Paragraphs>7</Paragraphs>
  <ScaleCrop>false</ScaleCrop>
  <Company>oracle</Company>
  <LinksUpToDate>false</LinksUpToDate>
  <CharactersWithSpaces>3994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13</cp:revision>
  <cp:lastPrinted>2007-01-11T05:54:00Z</cp:lastPrinted>
  <dcterms:created xsi:type="dcterms:W3CDTF">2012-03-01T12:26:00Z</dcterms:created>
  <dcterms:modified xsi:type="dcterms:W3CDTF">2012-03-31T07:39:00Z</dcterms:modified>
</cp:coreProperties>
</file>